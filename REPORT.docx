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3ECE23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BD49E79" wp14:editId="46D049F8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26"/>
        <w:gridCol w:w="714"/>
        <w:gridCol w:w="27"/>
        <w:gridCol w:w="991"/>
        <w:gridCol w:w="122"/>
        <w:gridCol w:w="56"/>
        <w:gridCol w:w="1980"/>
        <w:gridCol w:w="2158"/>
        <w:gridCol w:w="1704"/>
        <w:gridCol w:w="66"/>
        <w:gridCol w:w="388"/>
        <w:gridCol w:w="360"/>
        <w:gridCol w:w="354"/>
        <w:gridCol w:w="39"/>
        <w:gridCol w:w="686"/>
        <w:gridCol w:w="277"/>
        <w:gridCol w:w="167"/>
        <w:gridCol w:w="275"/>
      </w:tblGrid>
      <w:tr w:rsidR="00DF198B" w14:paraId="1E23A0D9" w14:textId="77777777" w:rsidTr="00165F6A">
        <w:trPr>
          <w:gridAfter w:val="1"/>
          <w:wAfter w:w="275" w:type="dxa"/>
          <w:trHeight w:val="864"/>
        </w:trPr>
        <w:tc>
          <w:tcPr>
            <w:tcW w:w="10515" w:type="dxa"/>
            <w:gridSpan w:val="17"/>
          </w:tcPr>
          <w:p w14:paraId="5A76E45D" w14:textId="77777777" w:rsidR="00DF198B" w:rsidRDefault="00DF198B"/>
        </w:tc>
      </w:tr>
      <w:tr w:rsidR="00DF198B" w14:paraId="30D78B31" w14:textId="77777777" w:rsidTr="00FC454F">
        <w:trPr>
          <w:gridAfter w:val="1"/>
          <w:wAfter w:w="275" w:type="dxa"/>
          <w:trHeight w:val="852"/>
        </w:trPr>
        <w:tc>
          <w:tcPr>
            <w:tcW w:w="1167" w:type="dxa"/>
            <w:gridSpan w:val="3"/>
            <w:tcBorders>
              <w:right w:val="single" w:sz="18" w:space="0" w:color="476166" w:themeColor="accent1"/>
            </w:tcBorders>
          </w:tcPr>
          <w:p w14:paraId="57DE6F3C" w14:textId="77777777" w:rsidR="00DF198B" w:rsidRDefault="00DF198B"/>
        </w:tc>
        <w:tc>
          <w:tcPr>
            <w:tcW w:w="8179" w:type="dxa"/>
            <w:gridSpan w:val="10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EC63D07" w14:textId="4CF227D3" w:rsidR="00DF198B" w:rsidRDefault="00F25CE1" w:rsidP="00874FE7">
            <w:pPr>
              <w:pStyle w:val="Heading1"/>
            </w:pPr>
            <w:r>
              <w:t>CLOUD COMPUTING</w:t>
            </w:r>
          </w:p>
          <w:p w14:paraId="58849ABF" w14:textId="77777777" w:rsidR="00165F6A" w:rsidRDefault="00165F6A" w:rsidP="00165F6A"/>
          <w:p w14:paraId="72318167" w14:textId="625559CF" w:rsidR="00165F6A" w:rsidRPr="00165F6A" w:rsidRDefault="007E3BE5" w:rsidP="00165F6A">
            <w:pPr>
              <w:pStyle w:val="Heading1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COURSEWORK</w:t>
            </w:r>
            <w:r w:rsidR="009064B6">
              <w:rPr>
                <w:sz w:val="36"/>
                <w:szCs w:val="36"/>
              </w:rPr>
              <w:t xml:space="preserve"> REPORT</w:t>
            </w:r>
          </w:p>
          <w:p w14:paraId="0B5E38CD" w14:textId="1A66101B" w:rsidR="00165F6A" w:rsidRPr="00165F6A" w:rsidRDefault="00165F6A" w:rsidP="00165F6A"/>
        </w:tc>
        <w:tc>
          <w:tcPr>
            <w:tcW w:w="1169" w:type="dxa"/>
            <w:gridSpan w:val="4"/>
            <w:tcBorders>
              <w:left w:val="single" w:sz="18" w:space="0" w:color="476166" w:themeColor="accent1"/>
            </w:tcBorders>
          </w:tcPr>
          <w:p w14:paraId="38B5C872" w14:textId="77777777" w:rsidR="00DF198B" w:rsidRDefault="00DF198B"/>
        </w:tc>
      </w:tr>
      <w:tr w:rsidR="00DF198B" w14:paraId="33AA7F5B" w14:textId="77777777" w:rsidTr="00165F6A">
        <w:trPr>
          <w:gridAfter w:val="1"/>
          <w:wAfter w:w="275" w:type="dxa"/>
          <w:trHeight w:val="1466"/>
        </w:trPr>
        <w:tc>
          <w:tcPr>
            <w:tcW w:w="1140" w:type="dxa"/>
            <w:gridSpan w:val="2"/>
          </w:tcPr>
          <w:p w14:paraId="58039F1B" w14:textId="77777777" w:rsidR="00DF198B" w:rsidRDefault="00DF198B"/>
        </w:tc>
        <w:tc>
          <w:tcPr>
            <w:tcW w:w="8245" w:type="dxa"/>
            <w:gridSpan w:val="12"/>
          </w:tcPr>
          <w:p w14:paraId="1DFBB384" w14:textId="77777777" w:rsidR="00DF198B" w:rsidRDefault="00DF198B"/>
        </w:tc>
        <w:tc>
          <w:tcPr>
            <w:tcW w:w="1130" w:type="dxa"/>
            <w:gridSpan w:val="3"/>
          </w:tcPr>
          <w:p w14:paraId="5C228739" w14:textId="77777777" w:rsidR="00DF198B" w:rsidRDefault="00DF198B"/>
        </w:tc>
      </w:tr>
      <w:tr w:rsidR="00DF198B" w14:paraId="2F6C36DB" w14:textId="77777777" w:rsidTr="00165F6A">
        <w:trPr>
          <w:gridAfter w:val="1"/>
          <w:wAfter w:w="275" w:type="dxa"/>
          <w:trHeight w:val="741"/>
        </w:trPr>
        <w:tc>
          <w:tcPr>
            <w:tcW w:w="2336" w:type="dxa"/>
            <w:gridSpan w:val="6"/>
          </w:tcPr>
          <w:p w14:paraId="2EE4A43F" w14:textId="77777777" w:rsidR="00DF198B" w:rsidRDefault="00DF198B"/>
        </w:tc>
        <w:tc>
          <w:tcPr>
            <w:tcW w:w="5842" w:type="dxa"/>
            <w:gridSpan w:val="3"/>
            <w:shd w:val="clear" w:color="auto" w:fill="FFFFFF" w:themeFill="background1"/>
          </w:tcPr>
          <w:p w14:paraId="147DC4B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37" w:type="dxa"/>
            <w:gridSpan w:val="8"/>
          </w:tcPr>
          <w:p w14:paraId="37F0E41E" w14:textId="77777777" w:rsidR="00DF198B" w:rsidRDefault="00DF198B"/>
        </w:tc>
      </w:tr>
      <w:tr w:rsidR="00DF198B" w14:paraId="0A9672D1" w14:textId="77777777" w:rsidTr="00165F6A">
        <w:trPr>
          <w:gridAfter w:val="1"/>
          <w:wAfter w:w="275" w:type="dxa"/>
          <w:trHeight w:val="1165"/>
        </w:trPr>
        <w:tc>
          <w:tcPr>
            <w:tcW w:w="2336" w:type="dxa"/>
            <w:gridSpan w:val="6"/>
          </w:tcPr>
          <w:p w14:paraId="65812EDF" w14:textId="77777777" w:rsidR="00DF198B" w:rsidRDefault="00DF198B"/>
        </w:tc>
        <w:tc>
          <w:tcPr>
            <w:tcW w:w="5842" w:type="dxa"/>
            <w:gridSpan w:val="3"/>
            <w:shd w:val="clear" w:color="auto" w:fill="FFFFFF" w:themeFill="background1"/>
          </w:tcPr>
          <w:p w14:paraId="7E84135D" w14:textId="2D65D973" w:rsidR="00DF198B" w:rsidRDefault="00165F6A" w:rsidP="00874FE7">
            <w:pPr>
              <w:pStyle w:val="Heading2"/>
            </w:pPr>
            <w:r>
              <w:t>ALEXANDROS</w:t>
            </w:r>
          </w:p>
          <w:p w14:paraId="01374FC7" w14:textId="68AE016F" w:rsidR="00165F6A" w:rsidRDefault="00165F6A" w:rsidP="00AF7C98">
            <w:pPr>
              <w:jc w:val="center"/>
              <w:rPr>
                <w:b/>
                <w:bCs/>
                <w:sz w:val="48"/>
                <w:szCs w:val="48"/>
              </w:rPr>
            </w:pPr>
            <w:r w:rsidRPr="00165F6A">
              <w:rPr>
                <w:b/>
                <w:bCs/>
                <w:sz w:val="48"/>
                <w:szCs w:val="48"/>
              </w:rPr>
              <w:t>RANTOS</w:t>
            </w:r>
          </w:p>
          <w:p w14:paraId="7679EDB1" w14:textId="77777777" w:rsidR="00AF7C98" w:rsidRPr="00AF7C98" w:rsidRDefault="00AF7C98" w:rsidP="00AF7C98">
            <w:pPr>
              <w:jc w:val="center"/>
              <w:rPr>
                <w:b/>
                <w:bCs/>
                <w:sz w:val="48"/>
                <w:szCs w:val="48"/>
              </w:rPr>
            </w:pPr>
          </w:p>
          <w:p w14:paraId="754E27B0" w14:textId="7D312D62" w:rsidR="00165F6A" w:rsidRPr="00165F6A" w:rsidRDefault="00165F6A" w:rsidP="00165F6A">
            <w:pPr>
              <w:jc w:val="center"/>
              <w:rPr>
                <w:sz w:val="32"/>
                <w:szCs w:val="32"/>
              </w:rPr>
            </w:pPr>
            <w:r w:rsidRPr="00165F6A">
              <w:rPr>
                <w:sz w:val="32"/>
                <w:szCs w:val="32"/>
              </w:rPr>
              <w:t>Student Number</w:t>
            </w:r>
          </w:p>
          <w:p w14:paraId="27F00D82" w14:textId="37C12F0B" w:rsidR="009064B6" w:rsidRPr="00165F6A" w:rsidRDefault="00165F6A" w:rsidP="009064B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  <w:r w:rsidRPr="00165F6A">
              <w:rPr>
                <w:b/>
                <w:bCs/>
                <w:sz w:val="32"/>
                <w:szCs w:val="32"/>
              </w:rPr>
              <w:t>90587101</w:t>
            </w:r>
          </w:p>
        </w:tc>
        <w:tc>
          <w:tcPr>
            <w:tcW w:w="2337" w:type="dxa"/>
            <w:gridSpan w:val="8"/>
          </w:tcPr>
          <w:p w14:paraId="3F430EAA" w14:textId="77777777" w:rsidR="00DF198B" w:rsidRDefault="00DF198B"/>
        </w:tc>
      </w:tr>
      <w:tr w:rsidR="00DF198B" w14:paraId="78973DC3" w14:textId="77777777" w:rsidTr="00165F6A">
        <w:trPr>
          <w:gridAfter w:val="1"/>
          <w:wAfter w:w="275" w:type="dxa"/>
          <w:trHeight w:val="5729"/>
        </w:trPr>
        <w:tc>
          <w:tcPr>
            <w:tcW w:w="2336" w:type="dxa"/>
            <w:gridSpan w:val="6"/>
            <w:vAlign w:val="bottom"/>
          </w:tcPr>
          <w:p w14:paraId="48BF7459" w14:textId="77777777" w:rsidR="00DF198B" w:rsidRDefault="00DF198B" w:rsidP="00DF198B">
            <w:pPr>
              <w:jc w:val="center"/>
            </w:pPr>
          </w:p>
        </w:tc>
        <w:tc>
          <w:tcPr>
            <w:tcW w:w="5842" w:type="dxa"/>
            <w:gridSpan w:val="3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9B53B12" w14:textId="77777777" w:rsidR="00DF198B" w:rsidRPr="009064B6" w:rsidRDefault="009064B6" w:rsidP="009064B6">
            <w:pPr>
              <w:pStyle w:val="Heading3"/>
              <w:rPr>
                <w:sz w:val="40"/>
                <w:szCs w:val="40"/>
              </w:rPr>
            </w:pPr>
            <w:r w:rsidRPr="009064B6">
              <w:rPr>
                <w:sz w:val="40"/>
                <w:szCs w:val="40"/>
              </w:rPr>
              <w:t xml:space="preserve">DATE </w:t>
            </w:r>
          </w:p>
          <w:p w14:paraId="043173B4" w14:textId="4583888B" w:rsidR="009064B6" w:rsidRPr="009064B6" w:rsidRDefault="00FC454F" w:rsidP="009064B6">
            <w:pPr>
              <w:jc w:val="center"/>
            </w:pPr>
            <w:r>
              <w:rPr>
                <w:sz w:val="40"/>
                <w:szCs w:val="40"/>
              </w:rPr>
              <w:t>1</w:t>
            </w:r>
            <w:r w:rsidR="00430E00">
              <w:rPr>
                <w:sz w:val="40"/>
                <w:szCs w:val="40"/>
              </w:rPr>
              <w:t>6</w:t>
            </w:r>
            <w:r w:rsidR="009064B6" w:rsidRPr="009064B6">
              <w:rPr>
                <w:sz w:val="40"/>
                <w:szCs w:val="40"/>
              </w:rPr>
              <w:t>/1</w:t>
            </w:r>
            <w:r>
              <w:rPr>
                <w:sz w:val="40"/>
                <w:szCs w:val="40"/>
              </w:rPr>
              <w:t>2</w:t>
            </w:r>
            <w:r w:rsidR="009064B6" w:rsidRPr="009064B6">
              <w:rPr>
                <w:sz w:val="40"/>
                <w:szCs w:val="40"/>
              </w:rPr>
              <w:t>/20</w:t>
            </w:r>
            <w:r w:rsidR="0059615A">
              <w:rPr>
                <w:sz w:val="40"/>
                <w:szCs w:val="40"/>
              </w:rPr>
              <w:t>1</w:t>
            </w:r>
            <w:r w:rsidR="009064B6" w:rsidRPr="009064B6">
              <w:rPr>
                <w:sz w:val="40"/>
                <w:szCs w:val="40"/>
              </w:rPr>
              <w:t>9</w:t>
            </w:r>
          </w:p>
        </w:tc>
        <w:tc>
          <w:tcPr>
            <w:tcW w:w="2337" w:type="dxa"/>
            <w:gridSpan w:val="8"/>
            <w:vAlign w:val="bottom"/>
          </w:tcPr>
          <w:p w14:paraId="78308625" w14:textId="77777777" w:rsidR="00DF198B" w:rsidRDefault="00DF198B" w:rsidP="00DF198B">
            <w:pPr>
              <w:jc w:val="center"/>
            </w:pPr>
          </w:p>
        </w:tc>
      </w:tr>
      <w:tr w:rsidR="00DF198B" w14:paraId="4C8910FF" w14:textId="77777777" w:rsidTr="00FC454F">
        <w:trPr>
          <w:gridAfter w:val="1"/>
          <w:wAfter w:w="275" w:type="dxa"/>
          <w:trHeight w:val="218"/>
        </w:trPr>
        <w:tc>
          <w:tcPr>
            <w:tcW w:w="2280" w:type="dxa"/>
            <w:gridSpan w:val="5"/>
          </w:tcPr>
          <w:p w14:paraId="5D2959A6" w14:textId="77777777" w:rsidR="00DF198B" w:rsidRDefault="00DF198B"/>
        </w:tc>
        <w:tc>
          <w:tcPr>
            <w:tcW w:w="5964" w:type="dxa"/>
            <w:gridSpan w:val="5"/>
          </w:tcPr>
          <w:p w14:paraId="1661203B" w14:textId="77777777" w:rsidR="00DF198B" w:rsidRDefault="00DF198B"/>
        </w:tc>
        <w:tc>
          <w:tcPr>
            <w:tcW w:w="2271" w:type="dxa"/>
            <w:gridSpan w:val="7"/>
          </w:tcPr>
          <w:p w14:paraId="271E32A1" w14:textId="77777777" w:rsidR="00DF198B" w:rsidRDefault="00DF198B"/>
        </w:tc>
      </w:tr>
      <w:tr w:rsidR="00FF724F" w:rsidRPr="0087659D" w14:paraId="036AE912" w14:textId="77777777" w:rsidTr="00FC6F34">
        <w:trPr>
          <w:trHeight w:val="800"/>
        </w:trPr>
        <w:tc>
          <w:tcPr>
            <w:tcW w:w="2158" w:type="dxa"/>
            <w:gridSpan w:val="4"/>
            <w:tcBorders>
              <w:right w:val="single" w:sz="18" w:space="0" w:color="476166" w:themeColor="accent1"/>
            </w:tcBorders>
          </w:tcPr>
          <w:p w14:paraId="799DF3E5" w14:textId="77777777" w:rsidR="00FF724F" w:rsidRPr="0087659D" w:rsidRDefault="00FF724F" w:rsidP="00E54F6A">
            <w:pPr>
              <w:rPr>
                <w:sz w:val="28"/>
                <w:szCs w:val="28"/>
              </w:rPr>
            </w:pPr>
          </w:p>
          <w:p w14:paraId="63CC39C1" w14:textId="77777777" w:rsidR="00FF724F" w:rsidRPr="0087659D" w:rsidRDefault="00FF724F" w:rsidP="00E54F6A">
            <w:pPr>
              <w:rPr>
                <w:sz w:val="28"/>
                <w:szCs w:val="28"/>
              </w:rPr>
            </w:pPr>
          </w:p>
          <w:p w14:paraId="6C4303E8" w14:textId="3BA27E18" w:rsidR="00FF724F" w:rsidRPr="0087659D" w:rsidRDefault="00FF724F" w:rsidP="00E54F6A">
            <w:pPr>
              <w:rPr>
                <w:sz w:val="28"/>
                <w:szCs w:val="28"/>
              </w:rPr>
            </w:pPr>
          </w:p>
        </w:tc>
        <w:tc>
          <w:tcPr>
            <w:tcW w:w="6474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1F9D08B" w14:textId="3246C132" w:rsidR="00FF724F" w:rsidRPr="0087659D" w:rsidRDefault="00E47999" w:rsidP="00E54F6A">
            <w:pPr>
              <w:pStyle w:val="Heading4"/>
            </w:pPr>
            <w:r>
              <w:t xml:space="preserve">DESIGN &amp; </w:t>
            </w:r>
            <w:r w:rsidR="000078B1">
              <w:t>CODE ANALYSIS</w:t>
            </w:r>
          </w:p>
        </w:tc>
        <w:tc>
          <w:tcPr>
            <w:tcW w:w="2158" w:type="dxa"/>
            <w:gridSpan w:val="7"/>
            <w:tcBorders>
              <w:left w:val="single" w:sz="18" w:space="0" w:color="476166" w:themeColor="accent1"/>
            </w:tcBorders>
          </w:tcPr>
          <w:p w14:paraId="47C248AD" w14:textId="77777777" w:rsidR="00FF724F" w:rsidRPr="0087659D" w:rsidRDefault="00FF724F" w:rsidP="00E54F6A">
            <w:pPr>
              <w:rPr>
                <w:sz w:val="28"/>
                <w:szCs w:val="28"/>
              </w:rPr>
            </w:pPr>
          </w:p>
        </w:tc>
      </w:tr>
      <w:tr w:rsidR="00825B02" w:rsidRPr="0087659D" w14:paraId="158F0BDA" w14:textId="77777777" w:rsidTr="00825B02">
        <w:trPr>
          <w:gridAfter w:val="7"/>
          <w:wAfter w:w="2158" w:type="dxa"/>
        </w:trPr>
        <w:tc>
          <w:tcPr>
            <w:tcW w:w="2158" w:type="dxa"/>
            <w:gridSpan w:val="4"/>
          </w:tcPr>
          <w:p w14:paraId="377C114F" w14:textId="77777777" w:rsidR="00825B02" w:rsidRPr="0087659D" w:rsidRDefault="00825B02" w:rsidP="00E54F6A">
            <w:pPr>
              <w:rPr>
                <w:sz w:val="28"/>
                <w:szCs w:val="28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7571E5D4" w14:textId="4CB81FE5" w:rsidR="00825B02" w:rsidRPr="0087659D" w:rsidRDefault="00825B02" w:rsidP="00E54F6A">
            <w:pPr>
              <w:rPr>
                <w:sz w:val="28"/>
                <w:szCs w:val="28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D8AE3B6" w14:textId="77777777" w:rsidR="00825B02" w:rsidRPr="0087659D" w:rsidRDefault="00825B02" w:rsidP="00E54F6A">
            <w:pPr>
              <w:rPr>
                <w:sz w:val="28"/>
                <w:szCs w:val="28"/>
              </w:rPr>
            </w:pPr>
          </w:p>
        </w:tc>
        <w:tc>
          <w:tcPr>
            <w:tcW w:w="2158" w:type="dxa"/>
            <w:gridSpan w:val="3"/>
          </w:tcPr>
          <w:p w14:paraId="444E93F6" w14:textId="77777777" w:rsidR="00825B02" w:rsidRPr="0087659D" w:rsidRDefault="00825B02" w:rsidP="00E54F6A">
            <w:pPr>
              <w:rPr>
                <w:sz w:val="28"/>
                <w:szCs w:val="28"/>
              </w:rPr>
            </w:pPr>
          </w:p>
        </w:tc>
      </w:tr>
      <w:tr w:rsidR="00FF724F" w:rsidRPr="0087659D" w14:paraId="204B8F79" w14:textId="77777777" w:rsidTr="004D1C31">
        <w:tc>
          <w:tcPr>
            <w:tcW w:w="426" w:type="dxa"/>
          </w:tcPr>
          <w:p w14:paraId="626FD6E2" w14:textId="77777777" w:rsidR="00FF724F" w:rsidRPr="0087659D" w:rsidRDefault="00FF724F" w:rsidP="00E54F6A">
            <w:pPr>
              <w:rPr>
                <w:sz w:val="28"/>
                <w:szCs w:val="28"/>
              </w:rPr>
            </w:pPr>
          </w:p>
          <w:p w14:paraId="2BC6689D" w14:textId="231935A3" w:rsidR="00825B02" w:rsidRPr="0087659D" w:rsidRDefault="00825B02" w:rsidP="00E54F6A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  <w:gridSpan w:val="1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C1B7DEE" w14:textId="153ED807" w:rsidR="00F83E3B" w:rsidRPr="002537ED" w:rsidRDefault="00327726" w:rsidP="00F25CE1">
            <w:pPr>
              <w:pStyle w:val="Heading5"/>
            </w:pPr>
            <w:r w:rsidRPr="002537ED">
              <w:t xml:space="preserve">The technologies used for </w:t>
            </w:r>
            <w:r w:rsidR="00F83E3B" w:rsidRPr="002537ED">
              <w:t xml:space="preserve">this coursework </w:t>
            </w:r>
            <w:r w:rsidRPr="002537ED">
              <w:t>are docker, docker swarm and Amazon Web services. Docker is a tool that</w:t>
            </w:r>
            <w:r w:rsidR="00B67648" w:rsidRPr="002537ED">
              <w:t xml:space="preserve"> makes it possible to run </w:t>
            </w:r>
            <w:r w:rsidR="00744728" w:rsidRPr="002537ED">
              <w:t>an</w:t>
            </w:r>
            <w:r w:rsidR="007E1FCB" w:rsidRPr="002537ED">
              <w:t>d automate</w:t>
            </w:r>
            <w:r w:rsidR="00744728" w:rsidRPr="002537ED">
              <w:t xml:space="preserve"> application</w:t>
            </w:r>
            <w:r w:rsidR="007E1FCB" w:rsidRPr="002537ED">
              <w:t xml:space="preserve">s in the desired </w:t>
            </w:r>
            <w:r w:rsidR="007C4EDA" w:rsidRPr="002537ED">
              <w:t xml:space="preserve">environment. It’s a lightweight software package </w:t>
            </w:r>
            <w:r w:rsidR="00F97358" w:rsidRPr="002537ED">
              <w:t xml:space="preserve">which </w:t>
            </w:r>
            <w:r w:rsidR="00CD749F" w:rsidRPr="002537ED">
              <w:t>acts</w:t>
            </w:r>
            <w:r w:rsidR="00EB7C4D" w:rsidRPr="002537ED">
              <w:t xml:space="preserve"> as a</w:t>
            </w:r>
            <w:r w:rsidR="00A62D7F" w:rsidRPr="002537ED">
              <w:t xml:space="preserve"> very efficient virtualization </w:t>
            </w:r>
            <w:r w:rsidR="001A594E" w:rsidRPr="002537ED">
              <w:t>tool</w:t>
            </w:r>
            <w:r w:rsidR="008A1682" w:rsidRPr="002537ED">
              <w:t xml:space="preserve"> since there is </w:t>
            </w:r>
            <w:r w:rsidR="00E3308E" w:rsidRPr="002537ED">
              <w:t>almost n</w:t>
            </w:r>
            <w:r w:rsidR="008A1682" w:rsidRPr="002537ED">
              <w:t>o overhead</w:t>
            </w:r>
            <w:r w:rsidR="00E3308E" w:rsidRPr="002537ED">
              <w:t xml:space="preserve">. However, you can run only one image of an application in docker </w:t>
            </w:r>
            <w:r w:rsidR="009428FF" w:rsidRPr="002537ED">
              <w:t xml:space="preserve">hence using Docker Swarm was </w:t>
            </w:r>
            <w:r w:rsidR="006C4AAB" w:rsidRPr="002537ED">
              <w:t xml:space="preserve">mandatory in order to </w:t>
            </w:r>
            <w:r w:rsidR="007D78C8" w:rsidRPr="002537ED">
              <w:t>overcome this obstacle. Docker Swarm</w:t>
            </w:r>
            <w:r w:rsidR="00EA5F2F" w:rsidRPr="002537ED">
              <w:t xml:space="preserve"> is </w:t>
            </w:r>
            <w:r w:rsidR="00CC2684" w:rsidRPr="002537ED">
              <w:t xml:space="preserve">a </w:t>
            </w:r>
            <w:r w:rsidR="00232128" w:rsidRPr="002537ED">
              <w:t xml:space="preserve">tool that </w:t>
            </w:r>
            <w:r w:rsidR="004257A7" w:rsidRPr="002537ED">
              <w:t xml:space="preserve">allows the user to </w:t>
            </w:r>
            <w:r w:rsidR="001978FA" w:rsidRPr="002537ED">
              <w:t>group and manage multiple containers</w:t>
            </w:r>
            <w:r w:rsidR="00FE2929" w:rsidRPr="002537ED">
              <w:t xml:space="preserve"> </w:t>
            </w:r>
            <w:r w:rsidR="00B338E4" w:rsidRPr="002537ED">
              <w:t>in his host environment.</w:t>
            </w:r>
            <w:r w:rsidR="002851F6" w:rsidRPr="002537ED">
              <w:t xml:space="preserve"> </w:t>
            </w:r>
            <w:r w:rsidR="00276539" w:rsidRPr="002537ED">
              <w:t xml:space="preserve">It </w:t>
            </w:r>
            <w:r w:rsidR="001C09DC" w:rsidRPr="002537ED">
              <w:t xml:space="preserve">follows a </w:t>
            </w:r>
            <w:r w:rsidR="00276539" w:rsidRPr="002537ED">
              <w:t>decentralized</w:t>
            </w:r>
            <w:r w:rsidR="001C09DC" w:rsidRPr="002537ED">
              <w:t xml:space="preserve"> design </w:t>
            </w:r>
            <w:r w:rsidR="00882B01" w:rsidRPr="002537ED">
              <w:t>and</w:t>
            </w:r>
            <w:r w:rsidR="001C09DC" w:rsidRPr="002537ED">
              <w:t xml:space="preserve"> provides auto</w:t>
            </w:r>
            <w:r w:rsidR="005C6CDB">
              <w:t>-</w:t>
            </w:r>
            <w:r w:rsidR="00CC1FC9" w:rsidRPr="002537ED">
              <w:t xml:space="preserve">balancing </w:t>
            </w:r>
            <w:r w:rsidR="00885D29" w:rsidRPr="002537ED">
              <w:t>within the environment.</w:t>
            </w:r>
            <w:r w:rsidR="001E5896" w:rsidRPr="002537ED">
              <w:t xml:space="preserve"> </w:t>
            </w:r>
            <w:r w:rsidR="003828A7" w:rsidRPr="002537ED">
              <w:t>Finally</w:t>
            </w:r>
            <w:r w:rsidR="001E5896" w:rsidRPr="002537ED">
              <w:t xml:space="preserve">, AWS </w:t>
            </w:r>
            <w:r w:rsidR="000F05F3" w:rsidRPr="002537ED">
              <w:t xml:space="preserve">was also used to run </w:t>
            </w:r>
            <w:r w:rsidR="006C4962" w:rsidRPr="002537ED">
              <w:t xml:space="preserve">the above solution in </w:t>
            </w:r>
            <w:r w:rsidR="00FB2DAE">
              <w:t xml:space="preserve">the </w:t>
            </w:r>
            <w:r w:rsidR="006C4962" w:rsidRPr="002537ED">
              <w:t xml:space="preserve">cloud and not </w:t>
            </w:r>
            <w:r w:rsidR="009F6586" w:rsidRPr="002537ED">
              <w:t>locally.</w:t>
            </w:r>
          </w:p>
          <w:p w14:paraId="25847CC7" w14:textId="79C094DB" w:rsidR="00294908" w:rsidRPr="002537ED" w:rsidRDefault="00F25CE1" w:rsidP="00F25CE1">
            <w:pPr>
              <w:pStyle w:val="Heading5"/>
            </w:pPr>
            <w:r w:rsidRPr="002537ED">
              <w:t>PART 1</w:t>
            </w:r>
          </w:p>
          <w:p w14:paraId="16195422" w14:textId="646DB29E" w:rsidR="005C7C0E" w:rsidRPr="002537ED" w:rsidRDefault="005C7C0E" w:rsidP="005C7C0E">
            <w:pPr>
              <w:rPr>
                <w:sz w:val="28"/>
                <w:szCs w:val="28"/>
              </w:rPr>
            </w:pPr>
          </w:p>
          <w:p w14:paraId="5F6A3967" w14:textId="26F231BA" w:rsidR="009D46AE" w:rsidRPr="002537ED" w:rsidRDefault="00DA4F09" w:rsidP="005C7C0E">
            <w:pPr>
              <w:rPr>
                <w:sz w:val="28"/>
                <w:szCs w:val="28"/>
              </w:rPr>
            </w:pPr>
            <w:r w:rsidRPr="002537ED">
              <w:rPr>
                <w:sz w:val="28"/>
                <w:szCs w:val="28"/>
              </w:rPr>
              <w:t xml:space="preserve">Firstly, </w:t>
            </w:r>
            <w:r w:rsidR="001A5AB3" w:rsidRPr="002537ED">
              <w:rPr>
                <w:sz w:val="28"/>
                <w:szCs w:val="28"/>
              </w:rPr>
              <w:t xml:space="preserve">docker needs to </w:t>
            </w:r>
            <w:r w:rsidR="009D6434" w:rsidRPr="002537ED">
              <w:rPr>
                <w:sz w:val="28"/>
                <w:szCs w:val="28"/>
              </w:rPr>
              <w:t>pull the image from the</w:t>
            </w:r>
            <w:r w:rsidR="00A82A81" w:rsidRPr="002537ED">
              <w:rPr>
                <w:sz w:val="28"/>
                <w:szCs w:val="28"/>
              </w:rPr>
              <w:t xml:space="preserve"> registry and this is done by running this command </w:t>
            </w:r>
            <w:r w:rsidR="00DB0EAF">
              <w:rPr>
                <w:sz w:val="28"/>
                <w:szCs w:val="28"/>
              </w:rPr>
              <w:t>from</w:t>
            </w:r>
            <w:r w:rsidR="00A82A81" w:rsidRPr="002537ED">
              <w:rPr>
                <w:sz w:val="28"/>
                <w:szCs w:val="28"/>
              </w:rPr>
              <w:t xml:space="preserve"> the command line:</w:t>
            </w:r>
            <w:bookmarkStart w:id="0" w:name="_MON_1637585215"/>
            <w:bookmarkEnd w:id="0"/>
            <w:r w:rsidR="00A82A81" w:rsidRPr="002537ED">
              <w:rPr>
                <w:sz w:val="28"/>
                <w:szCs w:val="28"/>
              </w:rPr>
              <w:object w:dxaOrig="9026" w:dyaOrig="450" w14:anchorId="1796C4A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1.15pt;height:22.5pt" o:ole="">
                  <v:imagedata r:id="rId12" o:title=""/>
                </v:shape>
                <o:OLEObject Type="Embed" ProgID="Word.OpenDocumentText.12" ShapeID="_x0000_i1025" DrawAspect="Content" ObjectID="_1649768061" r:id="rId13"/>
              </w:object>
            </w:r>
            <w:r w:rsidR="009D6434" w:rsidRPr="002537ED">
              <w:rPr>
                <w:sz w:val="28"/>
                <w:szCs w:val="28"/>
              </w:rPr>
              <w:t xml:space="preserve"> </w:t>
            </w:r>
          </w:p>
          <w:p w14:paraId="329B814C" w14:textId="41F7EFE8" w:rsidR="00A82A81" w:rsidRPr="002537ED" w:rsidRDefault="00A82A81" w:rsidP="005C7C0E">
            <w:pPr>
              <w:rPr>
                <w:sz w:val="28"/>
                <w:szCs w:val="28"/>
              </w:rPr>
            </w:pPr>
            <w:r w:rsidRPr="002537ED">
              <w:rPr>
                <w:sz w:val="28"/>
                <w:szCs w:val="28"/>
              </w:rPr>
              <w:t xml:space="preserve">Afterwards, in order to run </w:t>
            </w:r>
            <w:r w:rsidR="00622265" w:rsidRPr="002537ED">
              <w:rPr>
                <w:sz w:val="28"/>
                <w:szCs w:val="28"/>
              </w:rPr>
              <w:t xml:space="preserve">that </w:t>
            </w:r>
            <w:r w:rsidR="00FB053B" w:rsidRPr="002537ED">
              <w:rPr>
                <w:sz w:val="28"/>
                <w:szCs w:val="28"/>
              </w:rPr>
              <w:t>image,</w:t>
            </w:r>
            <w:r w:rsidR="00622265" w:rsidRPr="002537ED">
              <w:rPr>
                <w:sz w:val="28"/>
                <w:szCs w:val="28"/>
              </w:rPr>
              <w:t xml:space="preserve"> </w:t>
            </w:r>
            <w:r w:rsidR="004D3875" w:rsidRPr="002537ED">
              <w:rPr>
                <w:sz w:val="28"/>
                <w:szCs w:val="28"/>
              </w:rPr>
              <w:t>the following line had to be typed:</w:t>
            </w:r>
          </w:p>
          <w:bookmarkStart w:id="1" w:name="_MON_1637585006"/>
          <w:bookmarkEnd w:id="1"/>
          <w:p w14:paraId="4EB70826" w14:textId="77777777" w:rsidR="005C7C0E" w:rsidRPr="002537ED" w:rsidRDefault="009D46AE" w:rsidP="005C7C0E">
            <w:pPr>
              <w:rPr>
                <w:sz w:val="28"/>
                <w:szCs w:val="28"/>
              </w:rPr>
            </w:pPr>
            <w:r w:rsidRPr="002537ED">
              <w:rPr>
                <w:sz w:val="28"/>
                <w:szCs w:val="28"/>
              </w:rPr>
              <w:object w:dxaOrig="9026" w:dyaOrig="450" w14:anchorId="60A0D112">
                <v:shape id="_x0000_i1026" type="#_x0000_t75" style="width:451.15pt;height:22.5pt" o:ole="">
                  <v:imagedata r:id="rId14" o:title=""/>
                </v:shape>
                <o:OLEObject Type="Embed" ProgID="Word.OpenDocumentText.12" ShapeID="_x0000_i1026" DrawAspect="Content" ObjectID="_1649768062" r:id="rId15"/>
              </w:object>
            </w:r>
          </w:p>
          <w:p w14:paraId="2752E3A2" w14:textId="6485E738" w:rsidR="00102407" w:rsidRDefault="00EC139A" w:rsidP="005C7C0E">
            <w:pPr>
              <w:rPr>
                <w:sz w:val="28"/>
                <w:szCs w:val="28"/>
              </w:rPr>
            </w:pPr>
            <w:r w:rsidRPr="002537ED">
              <w:rPr>
                <w:sz w:val="28"/>
                <w:szCs w:val="28"/>
              </w:rPr>
              <w:t xml:space="preserve">The </w:t>
            </w:r>
            <w:r w:rsidR="00B370A3" w:rsidRPr="002537ED">
              <w:rPr>
                <w:sz w:val="28"/>
                <w:szCs w:val="28"/>
              </w:rPr>
              <w:t xml:space="preserve">publish </w:t>
            </w:r>
            <w:r w:rsidRPr="002537ED">
              <w:rPr>
                <w:sz w:val="28"/>
                <w:szCs w:val="28"/>
              </w:rPr>
              <w:t xml:space="preserve">flag </w:t>
            </w:r>
            <w:r w:rsidR="00B370A3" w:rsidRPr="002537ED">
              <w:rPr>
                <w:sz w:val="28"/>
                <w:szCs w:val="28"/>
              </w:rPr>
              <w:t>is added</w:t>
            </w:r>
            <w:r w:rsidR="00F61594" w:rsidRPr="002537ED">
              <w:rPr>
                <w:sz w:val="28"/>
                <w:szCs w:val="28"/>
              </w:rPr>
              <w:t xml:space="preserve"> </w:t>
            </w:r>
            <w:r w:rsidR="00B370A3" w:rsidRPr="002537ED">
              <w:rPr>
                <w:sz w:val="28"/>
                <w:szCs w:val="28"/>
              </w:rPr>
              <w:t xml:space="preserve">to run the container on the </w:t>
            </w:r>
            <w:r w:rsidR="00E265E3">
              <w:rPr>
                <w:sz w:val="28"/>
                <w:szCs w:val="28"/>
              </w:rPr>
              <w:t>port</w:t>
            </w:r>
            <w:r w:rsidR="00102407">
              <w:rPr>
                <w:sz w:val="28"/>
                <w:szCs w:val="28"/>
              </w:rPr>
              <w:t>:</w:t>
            </w:r>
          </w:p>
          <w:p w14:paraId="492DB43B" w14:textId="7EC20453" w:rsidR="00102407" w:rsidRDefault="00AD4939" w:rsidP="005C7C0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(publish </w:t>
            </w:r>
            <w:proofErr w:type="gramStart"/>
            <w:r>
              <w:rPr>
                <w:sz w:val="28"/>
                <w:szCs w:val="28"/>
              </w:rPr>
              <w:t>port)</w:t>
            </w:r>
            <w:r w:rsidR="00B370A3" w:rsidRPr="002537ED">
              <w:rPr>
                <w:sz w:val="28"/>
                <w:szCs w:val="28"/>
              </w:rPr>
              <w:t>8080</w:t>
            </w:r>
            <w:r>
              <w:rPr>
                <w:sz w:val="28"/>
                <w:szCs w:val="28"/>
              </w:rPr>
              <w:t>:8080</w:t>
            </w:r>
            <w:proofErr w:type="gramEnd"/>
            <w:r>
              <w:rPr>
                <w:sz w:val="28"/>
                <w:szCs w:val="28"/>
              </w:rPr>
              <w:t>(container port)</w:t>
            </w:r>
            <w:r w:rsidR="00821687" w:rsidRPr="002537ED">
              <w:rPr>
                <w:sz w:val="28"/>
                <w:szCs w:val="28"/>
              </w:rPr>
              <w:t xml:space="preserve"> </w:t>
            </w:r>
          </w:p>
          <w:p w14:paraId="742CF2AA" w14:textId="77777777" w:rsidR="00CF18A6" w:rsidRDefault="00CF18A6" w:rsidP="005C7C0E">
            <w:pPr>
              <w:rPr>
                <w:sz w:val="28"/>
                <w:szCs w:val="28"/>
              </w:rPr>
            </w:pPr>
          </w:p>
          <w:p w14:paraId="3BC0609F" w14:textId="2A5C785A" w:rsidR="007A0F9C" w:rsidRPr="00517136" w:rsidRDefault="006942DA" w:rsidP="005C7C0E">
            <w:pPr>
              <w:rPr>
                <w:sz w:val="28"/>
                <w:szCs w:val="28"/>
              </w:rPr>
            </w:pPr>
            <w:r w:rsidRPr="00517136">
              <w:rPr>
                <w:sz w:val="28"/>
                <w:szCs w:val="28"/>
              </w:rPr>
              <w:t xml:space="preserve">By that time </w:t>
            </w:r>
            <w:r w:rsidR="007B6954" w:rsidRPr="00517136">
              <w:rPr>
                <w:sz w:val="28"/>
                <w:szCs w:val="28"/>
              </w:rPr>
              <w:t>the container is running locally</w:t>
            </w:r>
            <w:r w:rsidR="00775320" w:rsidRPr="00517136">
              <w:rPr>
                <w:sz w:val="28"/>
                <w:szCs w:val="28"/>
              </w:rPr>
              <w:t xml:space="preserve"> and can be accessed this </w:t>
            </w:r>
            <w:r w:rsidR="004556FD">
              <w:rPr>
                <w:sz w:val="28"/>
                <w:szCs w:val="28"/>
              </w:rPr>
              <w:t>URL</w:t>
            </w:r>
          </w:p>
          <w:p w14:paraId="66FC6189" w14:textId="36254789" w:rsidR="00775320" w:rsidRPr="00517136" w:rsidRDefault="00C27E34" w:rsidP="005C7C0E">
            <w:pPr>
              <w:rPr>
                <w:sz w:val="28"/>
                <w:szCs w:val="28"/>
              </w:rPr>
            </w:pPr>
            <w:hyperlink r:id="rId16" w:history="1">
              <w:r w:rsidR="00517136" w:rsidRPr="00517136">
                <w:rPr>
                  <w:rStyle w:val="Hyperlink"/>
                  <w:sz w:val="28"/>
                  <w:szCs w:val="28"/>
                </w:rPr>
                <w:t>http://localhost:8080/primecheck</w:t>
              </w:r>
            </w:hyperlink>
            <w:r w:rsidR="00517136" w:rsidRPr="00517136">
              <w:rPr>
                <w:sz w:val="28"/>
                <w:szCs w:val="28"/>
              </w:rPr>
              <w:t xml:space="preserve"> as shown below</w:t>
            </w:r>
            <w:r w:rsidR="00517136">
              <w:rPr>
                <w:sz w:val="28"/>
                <w:szCs w:val="28"/>
              </w:rPr>
              <w:t>:</w:t>
            </w:r>
          </w:p>
          <w:p w14:paraId="2C71E34D" w14:textId="77777777" w:rsidR="00821687" w:rsidRPr="002537ED" w:rsidRDefault="00821687" w:rsidP="005C7C0E">
            <w:pPr>
              <w:rPr>
                <w:sz w:val="28"/>
                <w:szCs w:val="28"/>
              </w:rPr>
            </w:pPr>
          </w:p>
          <w:p w14:paraId="308C4E00" w14:textId="3FA53A07" w:rsidR="00821687" w:rsidRPr="002537ED" w:rsidRDefault="00821687" w:rsidP="005C7C0E">
            <w:pPr>
              <w:rPr>
                <w:sz w:val="28"/>
                <w:szCs w:val="28"/>
              </w:rPr>
            </w:pPr>
            <w:r w:rsidRPr="002537ED">
              <w:rPr>
                <w:noProof/>
                <w:sz w:val="28"/>
                <w:szCs w:val="28"/>
              </w:rPr>
              <w:drawing>
                <wp:inline distT="0" distB="0" distL="0" distR="0" wp14:anchorId="40B005B8" wp14:editId="29198AB9">
                  <wp:extent cx="6353175" cy="1948180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2112" cy="1953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769303" w14:textId="77777777" w:rsidR="00775320" w:rsidRDefault="00775320" w:rsidP="005C7C0E">
            <w:pPr>
              <w:rPr>
                <w:sz w:val="28"/>
                <w:szCs w:val="28"/>
              </w:rPr>
            </w:pPr>
          </w:p>
          <w:p w14:paraId="046A22A3" w14:textId="77777777" w:rsidR="00775320" w:rsidRDefault="00775320" w:rsidP="005C7C0E">
            <w:pPr>
              <w:rPr>
                <w:sz w:val="28"/>
                <w:szCs w:val="28"/>
              </w:rPr>
            </w:pPr>
          </w:p>
          <w:p w14:paraId="527642C2" w14:textId="76BF706C" w:rsidR="00235393" w:rsidRDefault="001E2228" w:rsidP="005C7C0E">
            <w:pPr>
              <w:rPr>
                <w:sz w:val="28"/>
                <w:szCs w:val="28"/>
              </w:rPr>
            </w:pPr>
            <w:r w:rsidRPr="002537ED">
              <w:rPr>
                <w:sz w:val="28"/>
                <w:szCs w:val="28"/>
              </w:rPr>
              <w:t xml:space="preserve">The same can be done using the </w:t>
            </w:r>
            <w:r w:rsidR="000B79C0" w:rsidRPr="002537ED">
              <w:rPr>
                <w:sz w:val="28"/>
                <w:szCs w:val="28"/>
              </w:rPr>
              <w:t xml:space="preserve">Docker Engine SDK </w:t>
            </w:r>
            <w:r w:rsidR="009700DB" w:rsidRPr="002537ED">
              <w:rPr>
                <w:sz w:val="28"/>
                <w:szCs w:val="28"/>
              </w:rPr>
              <w:t xml:space="preserve">running the python script </w:t>
            </w:r>
          </w:p>
          <w:p w14:paraId="2948DBB1" w14:textId="77777777" w:rsidR="00775320" w:rsidRPr="002537ED" w:rsidRDefault="00775320" w:rsidP="005C7C0E">
            <w:pPr>
              <w:rPr>
                <w:sz w:val="28"/>
                <w:szCs w:val="28"/>
              </w:rPr>
            </w:pPr>
          </w:p>
          <w:bookmarkStart w:id="2" w:name="_MON_1637587358"/>
          <w:bookmarkEnd w:id="2"/>
          <w:p w14:paraId="0065221C" w14:textId="5C122E40" w:rsidR="009700DB" w:rsidRPr="002537ED" w:rsidRDefault="00CD57CB" w:rsidP="005C7C0E">
            <w:pPr>
              <w:rPr>
                <w:sz w:val="28"/>
                <w:szCs w:val="28"/>
              </w:rPr>
            </w:pPr>
            <w:r w:rsidRPr="002537ED">
              <w:rPr>
                <w:sz w:val="28"/>
                <w:szCs w:val="28"/>
              </w:rPr>
              <w:object w:dxaOrig="9026" w:dyaOrig="1710" w14:anchorId="0F1945C9">
                <v:shape id="_x0000_i1027" type="#_x0000_t75" style="width:451.15pt;height:85.9pt" o:ole="">
                  <v:imagedata r:id="rId18" o:title=""/>
                </v:shape>
                <o:OLEObject Type="Embed" ProgID="Word.OpenDocumentText.12" ShapeID="_x0000_i1027" DrawAspect="Content" ObjectID="_1649768063" r:id="rId19"/>
              </w:object>
            </w:r>
          </w:p>
          <w:p w14:paraId="4E7E976F" w14:textId="77777777" w:rsidR="00CD57CB" w:rsidRDefault="00CD57CB" w:rsidP="005C7C0E">
            <w:pPr>
              <w:rPr>
                <w:sz w:val="28"/>
                <w:szCs w:val="28"/>
              </w:rPr>
            </w:pPr>
          </w:p>
          <w:p w14:paraId="4030D78E" w14:textId="73C58882" w:rsidR="004D1C31" w:rsidRDefault="009700DB" w:rsidP="000A09AD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2537ED">
              <w:rPr>
                <w:sz w:val="28"/>
                <w:szCs w:val="28"/>
              </w:rPr>
              <w:t xml:space="preserve">The detach parameter is </w:t>
            </w:r>
            <w:r w:rsidR="00AB0C25">
              <w:rPr>
                <w:sz w:val="28"/>
                <w:szCs w:val="28"/>
              </w:rPr>
              <w:t xml:space="preserve">optional </w:t>
            </w:r>
            <w:r w:rsidR="00A849D8">
              <w:rPr>
                <w:sz w:val="28"/>
                <w:szCs w:val="28"/>
              </w:rPr>
              <w:t>in the occasion that</w:t>
            </w:r>
            <w:r w:rsidR="00122BAE">
              <w:rPr>
                <w:sz w:val="28"/>
                <w:szCs w:val="28"/>
              </w:rPr>
              <w:t xml:space="preserve"> </w:t>
            </w:r>
            <w:r w:rsidR="00A849D8">
              <w:rPr>
                <w:sz w:val="28"/>
                <w:szCs w:val="28"/>
              </w:rPr>
              <w:t xml:space="preserve">the container </w:t>
            </w:r>
            <w:proofErr w:type="gramStart"/>
            <w:r w:rsidR="00A849D8">
              <w:rPr>
                <w:sz w:val="28"/>
                <w:szCs w:val="28"/>
              </w:rPr>
              <w:t>has to</w:t>
            </w:r>
            <w:proofErr w:type="gramEnd"/>
            <w:r w:rsidR="00A849D8">
              <w:rPr>
                <w:sz w:val="28"/>
                <w:szCs w:val="28"/>
              </w:rPr>
              <w:t xml:space="preserve"> run </w:t>
            </w:r>
            <w:r w:rsidR="00D56BB6" w:rsidRPr="002537ED">
              <w:rPr>
                <w:sz w:val="28"/>
                <w:szCs w:val="28"/>
              </w:rPr>
              <w:t>in the background</w:t>
            </w:r>
            <w:r w:rsidR="004D1FBF" w:rsidRPr="002537ED">
              <w:rPr>
                <w:sz w:val="28"/>
                <w:szCs w:val="28"/>
              </w:rPr>
              <w:t>.</w:t>
            </w:r>
            <w:r w:rsidR="004D1C31" w:rsidRPr="002537ED">
              <w:rPr>
                <w:sz w:val="28"/>
                <w:szCs w:val="28"/>
              </w:rPr>
              <w:t xml:space="preserve"> </w:t>
            </w:r>
          </w:p>
          <w:p w14:paraId="50852DA3" w14:textId="085BAE0D" w:rsidR="004D1C31" w:rsidRPr="002537ED" w:rsidRDefault="004D1C31" w:rsidP="004D1C31">
            <w:pPr>
              <w:rPr>
                <w:sz w:val="28"/>
                <w:szCs w:val="28"/>
              </w:rPr>
            </w:pPr>
          </w:p>
        </w:tc>
        <w:tc>
          <w:tcPr>
            <w:tcW w:w="442" w:type="dxa"/>
            <w:gridSpan w:val="2"/>
          </w:tcPr>
          <w:p w14:paraId="2034AFDE" w14:textId="77777777" w:rsidR="00FF724F" w:rsidRPr="0087659D" w:rsidRDefault="00FF724F" w:rsidP="00E54F6A">
            <w:pPr>
              <w:rPr>
                <w:sz w:val="28"/>
                <w:szCs w:val="28"/>
              </w:rPr>
            </w:pPr>
          </w:p>
        </w:tc>
      </w:tr>
      <w:tr w:rsidR="00A64FE9" w:rsidRPr="0087659D" w14:paraId="6E73EAFF" w14:textId="77777777" w:rsidTr="00327D32">
        <w:trPr>
          <w:trHeight w:val="4546"/>
        </w:trPr>
        <w:tc>
          <w:tcPr>
            <w:tcW w:w="426" w:type="dxa"/>
          </w:tcPr>
          <w:p w14:paraId="7CEBCD4B" w14:textId="77777777" w:rsidR="00A64FE9" w:rsidRPr="0087659D" w:rsidRDefault="00A64FE9" w:rsidP="00A64FE9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  <w:gridSpan w:val="1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0DD908B" w14:textId="7FA5392B" w:rsidR="00977CE2" w:rsidRDefault="00F25CE1" w:rsidP="004D1C31">
            <w:pPr>
              <w:pStyle w:val="Heading5"/>
            </w:pPr>
            <w:r>
              <w:t>PART 2</w:t>
            </w:r>
          </w:p>
          <w:p w14:paraId="008F2900" w14:textId="77777777" w:rsidR="00BC1D70" w:rsidRPr="00BC1D70" w:rsidRDefault="00BC1D70" w:rsidP="00BC1D70"/>
          <w:p w14:paraId="1047CB46" w14:textId="245465BB" w:rsidR="003019C8" w:rsidRPr="000A09AD" w:rsidRDefault="00A535AA" w:rsidP="00137A7A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0A09AD">
              <w:rPr>
                <w:sz w:val="28"/>
                <w:szCs w:val="28"/>
              </w:rPr>
              <w:t>A multi</w:t>
            </w:r>
            <w:r w:rsidR="005C6CDB">
              <w:rPr>
                <w:sz w:val="28"/>
                <w:szCs w:val="28"/>
              </w:rPr>
              <w:t>-</w:t>
            </w:r>
            <w:r w:rsidRPr="000A09AD">
              <w:rPr>
                <w:sz w:val="28"/>
                <w:szCs w:val="28"/>
              </w:rPr>
              <w:t xml:space="preserve">service application </w:t>
            </w:r>
            <w:r w:rsidR="00CF714E">
              <w:rPr>
                <w:sz w:val="28"/>
                <w:szCs w:val="28"/>
              </w:rPr>
              <w:t>had</w:t>
            </w:r>
            <w:r w:rsidRPr="000A09AD">
              <w:rPr>
                <w:sz w:val="28"/>
                <w:szCs w:val="28"/>
              </w:rPr>
              <w:t xml:space="preserve"> to be deployed in</w:t>
            </w:r>
            <w:r w:rsidR="006831BB" w:rsidRPr="000A09AD">
              <w:rPr>
                <w:sz w:val="28"/>
                <w:szCs w:val="28"/>
              </w:rPr>
              <w:t xml:space="preserve"> a docker Environment</w:t>
            </w:r>
            <w:r w:rsidR="00D51FA5" w:rsidRPr="000A09AD">
              <w:rPr>
                <w:sz w:val="28"/>
                <w:szCs w:val="28"/>
              </w:rPr>
              <w:t xml:space="preserve"> thus Docker Swarm was used</w:t>
            </w:r>
            <w:r w:rsidR="000A09AD" w:rsidRPr="000A09AD">
              <w:rPr>
                <w:sz w:val="28"/>
                <w:szCs w:val="28"/>
              </w:rPr>
              <w:t>.</w:t>
            </w:r>
            <w:r w:rsidR="00E003F2">
              <w:rPr>
                <w:sz w:val="28"/>
                <w:szCs w:val="28"/>
              </w:rPr>
              <w:t xml:space="preserve"> </w:t>
            </w:r>
            <w:r w:rsidR="00423C1A">
              <w:rPr>
                <w:sz w:val="28"/>
                <w:szCs w:val="28"/>
              </w:rPr>
              <w:t>The above</w:t>
            </w:r>
            <w:r w:rsidR="00B86F43">
              <w:rPr>
                <w:sz w:val="28"/>
                <w:szCs w:val="28"/>
              </w:rPr>
              <w:t xml:space="preserve"> could be achieved </w:t>
            </w:r>
            <w:r w:rsidR="005F0D79">
              <w:rPr>
                <w:sz w:val="28"/>
                <w:szCs w:val="28"/>
              </w:rPr>
              <w:t xml:space="preserve">via the command line interface </w:t>
            </w:r>
            <w:r w:rsidR="00B86F43">
              <w:rPr>
                <w:sz w:val="28"/>
                <w:szCs w:val="28"/>
              </w:rPr>
              <w:t>by running the following comman</w:t>
            </w:r>
            <w:r w:rsidR="003019C8">
              <w:rPr>
                <w:sz w:val="28"/>
                <w:szCs w:val="28"/>
              </w:rPr>
              <w:t>d</w:t>
            </w:r>
            <w:r w:rsidR="00B86F43">
              <w:rPr>
                <w:sz w:val="28"/>
                <w:szCs w:val="28"/>
              </w:rPr>
              <w:t>:</w:t>
            </w:r>
            <w:bookmarkStart w:id="3" w:name="_MON_1637756749"/>
            <w:bookmarkEnd w:id="3"/>
            <w:r w:rsidR="003019C8">
              <w:rPr>
                <w:sz w:val="28"/>
                <w:szCs w:val="28"/>
              </w:rPr>
              <w:object w:dxaOrig="9026" w:dyaOrig="180" w14:anchorId="285908D0">
                <v:shape id="_x0000_i1028" type="#_x0000_t75" style="width:451.15pt;height:8.65pt" o:ole="">
                  <v:imagedata r:id="rId20" o:title=""/>
                </v:shape>
                <o:OLEObject Type="Embed" ProgID="Word.OpenDocumentText.12" ShapeID="_x0000_i1028" DrawAspect="Content" ObjectID="_1649768064" r:id="rId21"/>
              </w:object>
            </w:r>
          </w:p>
          <w:p w14:paraId="1CFE2F7D" w14:textId="77777777" w:rsidR="00A635DE" w:rsidRDefault="00A635DE" w:rsidP="00BB32B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</w:p>
          <w:p w14:paraId="172320EF" w14:textId="54CF8FB9" w:rsidR="00313D60" w:rsidRPr="003019C8" w:rsidRDefault="005F0D79" w:rsidP="00BB32B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</w:t>
            </w:r>
            <w:r w:rsidR="00341BF2">
              <w:rPr>
                <w:sz w:val="28"/>
                <w:szCs w:val="28"/>
              </w:rPr>
              <w:t xml:space="preserve"> </w:t>
            </w:r>
            <w:r w:rsidR="00902535">
              <w:rPr>
                <w:sz w:val="28"/>
                <w:szCs w:val="28"/>
              </w:rPr>
              <w:t>.</w:t>
            </w:r>
            <w:proofErr w:type="spellStart"/>
            <w:r w:rsidR="00902535">
              <w:rPr>
                <w:sz w:val="28"/>
                <w:szCs w:val="28"/>
              </w:rPr>
              <w:t>yalm</w:t>
            </w:r>
            <w:proofErr w:type="spellEnd"/>
            <w:r w:rsidR="00902535">
              <w:rPr>
                <w:sz w:val="28"/>
                <w:szCs w:val="28"/>
              </w:rPr>
              <w:t xml:space="preserve"> file</w:t>
            </w:r>
            <w:r w:rsidR="00896175">
              <w:rPr>
                <w:sz w:val="28"/>
                <w:szCs w:val="28"/>
              </w:rPr>
              <w:t xml:space="preserve"> defines the services</w:t>
            </w:r>
            <w:r w:rsidR="008B23BB">
              <w:rPr>
                <w:sz w:val="28"/>
                <w:szCs w:val="28"/>
              </w:rPr>
              <w:t xml:space="preserve">, their </w:t>
            </w:r>
            <w:r w:rsidR="006A1372">
              <w:rPr>
                <w:sz w:val="28"/>
                <w:szCs w:val="28"/>
              </w:rPr>
              <w:t>volumes and networks</w:t>
            </w:r>
            <w:r w:rsidR="00341BF2">
              <w:rPr>
                <w:sz w:val="28"/>
                <w:szCs w:val="28"/>
              </w:rPr>
              <w:t xml:space="preserve"> </w:t>
            </w:r>
            <w:r w:rsidR="00A125C7">
              <w:rPr>
                <w:sz w:val="28"/>
                <w:szCs w:val="28"/>
              </w:rPr>
              <w:t xml:space="preserve">as it </w:t>
            </w:r>
            <w:r w:rsidR="005C6CDB">
              <w:rPr>
                <w:sz w:val="28"/>
                <w:szCs w:val="28"/>
              </w:rPr>
              <w:t xml:space="preserve">is </w:t>
            </w:r>
            <w:r w:rsidR="00A125C7">
              <w:rPr>
                <w:sz w:val="28"/>
                <w:szCs w:val="28"/>
              </w:rPr>
              <w:t>shown here</w:t>
            </w:r>
            <w:r w:rsidR="00313D60" w:rsidRPr="003019C8">
              <w:rPr>
                <w:sz w:val="28"/>
                <w:szCs w:val="28"/>
              </w:rPr>
              <w:t>:</w:t>
            </w:r>
          </w:p>
          <w:bookmarkStart w:id="4" w:name="_MON_1637749017"/>
          <w:bookmarkEnd w:id="4"/>
          <w:p w14:paraId="13D33FDB" w14:textId="73B52267" w:rsidR="00F25CE1" w:rsidRDefault="006A1372" w:rsidP="004D1C31">
            <w:pPr>
              <w:pStyle w:val="Heading5"/>
              <w:rPr>
                <w:sz w:val="24"/>
                <w:szCs w:val="24"/>
                <w:bdr w:val="single" w:sz="4" w:space="0" w:color="auto"/>
                <w:shd w:val="clear" w:color="auto" w:fill="D9D9D9" w:themeFill="background1" w:themeFillShade="D9"/>
                <w:lang w:val="en-GB"/>
              </w:rPr>
            </w:pPr>
            <w:r>
              <w:rPr>
                <w:sz w:val="24"/>
                <w:szCs w:val="24"/>
                <w:bdr w:val="single" w:sz="4" w:space="0" w:color="auto"/>
                <w:shd w:val="clear" w:color="auto" w:fill="D9D9D9" w:themeFill="background1" w:themeFillShade="D9"/>
                <w:lang w:val="en-GB"/>
              </w:rPr>
              <w:object w:dxaOrig="9026" w:dyaOrig="9120" w14:anchorId="051D8157">
                <v:shape id="_x0000_i1029" type="#_x0000_t75" style="width:397.9pt;height:379.9pt" o:ole="">
                  <v:imagedata r:id="rId22" o:title=""/>
                </v:shape>
                <o:OLEObject Type="Embed" ProgID="Word.OpenDocumentText.12" ShapeID="_x0000_i1029" DrawAspect="Content" ObjectID="_1649768065" r:id="rId23"/>
              </w:object>
            </w:r>
          </w:p>
          <w:p w14:paraId="24B8F807" w14:textId="516BAE2D" w:rsidR="00F8181B" w:rsidRDefault="00F8181B" w:rsidP="00F25CE1">
            <w:pPr>
              <w:pStyle w:val="Text"/>
              <w:rPr>
                <w:lang w:val="en-GB"/>
              </w:rPr>
            </w:pPr>
            <w:r>
              <w:rPr>
                <w:lang w:val="en-GB"/>
              </w:rPr>
              <w:t xml:space="preserve">As seen </w:t>
            </w:r>
            <w:proofErr w:type="gramStart"/>
            <w:r w:rsidR="00AC4DC4">
              <w:rPr>
                <w:lang w:val="en-GB"/>
              </w:rPr>
              <w:t>in .</w:t>
            </w:r>
            <w:proofErr w:type="spellStart"/>
            <w:r w:rsidR="00AC4DC4">
              <w:rPr>
                <w:lang w:val="en-GB"/>
              </w:rPr>
              <w:t>yaml</w:t>
            </w:r>
            <w:proofErr w:type="spellEnd"/>
            <w:proofErr w:type="gramEnd"/>
            <w:r>
              <w:rPr>
                <w:lang w:val="en-GB"/>
              </w:rPr>
              <w:t xml:space="preserve"> it contains the image of the containers, the published </w:t>
            </w:r>
            <w:proofErr w:type="spellStart"/>
            <w:r>
              <w:rPr>
                <w:lang w:val="en-GB"/>
              </w:rPr>
              <w:t>port:container</w:t>
            </w:r>
            <w:proofErr w:type="spellEnd"/>
            <w:r>
              <w:rPr>
                <w:lang w:val="en-GB"/>
              </w:rPr>
              <w:t xml:space="preserve"> port, the files that </w:t>
            </w:r>
            <w:r w:rsidR="000124F8">
              <w:rPr>
                <w:lang w:val="en-GB"/>
              </w:rPr>
              <w:t>each</w:t>
            </w:r>
            <w:r>
              <w:rPr>
                <w:lang w:val="en-GB"/>
              </w:rPr>
              <w:t xml:space="preserve"> container can read(</w:t>
            </w:r>
            <w:proofErr w:type="spellStart"/>
            <w:r>
              <w:rPr>
                <w:lang w:val="en-GB"/>
              </w:rPr>
              <w:t>ro</w:t>
            </w:r>
            <w:proofErr w:type="spellEnd"/>
            <w:r>
              <w:rPr>
                <w:lang w:val="en-GB"/>
              </w:rPr>
              <w:t>) and in the situation of our application how many times should be virtually redeployed (replicas).</w:t>
            </w:r>
          </w:p>
          <w:p w14:paraId="148C3928" w14:textId="77777777" w:rsidR="00F8181B" w:rsidRDefault="00F8181B" w:rsidP="00F25CE1">
            <w:pPr>
              <w:pStyle w:val="Text"/>
              <w:rPr>
                <w:lang w:val="en-GB"/>
              </w:rPr>
            </w:pPr>
          </w:p>
          <w:p w14:paraId="14DFF94D" w14:textId="68D0279A" w:rsidR="000C3103" w:rsidRDefault="000C3103" w:rsidP="00F25CE1">
            <w:pPr>
              <w:pStyle w:val="Text"/>
              <w:rPr>
                <w:lang w:val="en-GB"/>
              </w:rPr>
            </w:pPr>
            <w:r>
              <w:rPr>
                <w:lang w:val="en-GB"/>
              </w:rPr>
              <w:t xml:space="preserve">Same can be achieved by running this </w:t>
            </w:r>
            <w:r w:rsidR="00A05976">
              <w:rPr>
                <w:lang w:val="en-GB"/>
              </w:rPr>
              <w:t>python script:</w:t>
            </w:r>
          </w:p>
          <w:p w14:paraId="4324284E" w14:textId="77777777" w:rsidR="00777EA4" w:rsidRDefault="00777EA4" w:rsidP="00F25CE1">
            <w:pPr>
              <w:pStyle w:val="Text"/>
              <w:rPr>
                <w:lang w:val="en-GB"/>
              </w:rPr>
            </w:pPr>
          </w:p>
          <w:bookmarkStart w:id="5" w:name="_MON_1637748685"/>
          <w:bookmarkEnd w:id="5"/>
          <w:p w14:paraId="6C062B0A" w14:textId="5B8A57D4" w:rsidR="00F25CE1" w:rsidRDefault="00777EA4" w:rsidP="00F25CE1">
            <w:pPr>
              <w:pStyle w:val="Text"/>
              <w:rPr>
                <w:lang w:val="en-GB"/>
              </w:rPr>
            </w:pPr>
            <w:r>
              <w:rPr>
                <w:lang w:val="en-GB"/>
              </w:rPr>
              <w:object w:dxaOrig="9026" w:dyaOrig="10830" w14:anchorId="77606034">
                <v:shape id="_x0000_i1030" type="#_x0000_t75" style="width:402.4pt;height:483.4pt" o:ole="">
                  <v:imagedata r:id="rId24" o:title=""/>
                </v:shape>
                <o:OLEObject Type="Embed" ProgID="Word.OpenDocumentText.12" ShapeID="_x0000_i1030" DrawAspect="Content" ObjectID="_1649768066" r:id="rId25"/>
              </w:object>
            </w:r>
          </w:p>
          <w:p w14:paraId="4BA76590" w14:textId="491D378E" w:rsidR="00140121" w:rsidRDefault="00140121" w:rsidP="00F25CE1">
            <w:pPr>
              <w:pStyle w:val="Text"/>
              <w:rPr>
                <w:lang w:val="en-GB"/>
              </w:rPr>
            </w:pPr>
          </w:p>
          <w:p w14:paraId="00E91157" w14:textId="4CF2E680" w:rsidR="00035026" w:rsidRDefault="00FA4F20" w:rsidP="00F25CE1">
            <w:pPr>
              <w:pStyle w:val="Text"/>
              <w:rPr>
                <w:lang w:val="en-GB"/>
              </w:rPr>
            </w:pPr>
            <w:r>
              <w:rPr>
                <w:lang w:val="en-GB"/>
              </w:rPr>
              <w:t xml:space="preserve">No volumes </w:t>
            </w:r>
            <w:r w:rsidR="00B559D2">
              <w:rPr>
                <w:lang w:val="en-GB"/>
              </w:rPr>
              <w:t>have</w:t>
            </w:r>
            <w:r>
              <w:rPr>
                <w:lang w:val="en-GB"/>
              </w:rPr>
              <w:t xml:space="preserve"> been specified for </w:t>
            </w:r>
            <w:r w:rsidR="00B559D2">
              <w:rPr>
                <w:lang w:val="en-GB"/>
              </w:rPr>
              <w:t>mongo dB</w:t>
            </w:r>
            <w:r>
              <w:rPr>
                <w:lang w:val="en-GB"/>
              </w:rPr>
              <w:t xml:space="preserve"> </w:t>
            </w:r>
            <w:r w:rsidR="00A66037">
              <w:rPr>
                <w:lang w:val="en-GB"/>
              </w:rPr>
              <w:t xml:space="preserve">since there was no such specification in the </w:t>
            </w:r>
            <w:r w:rsidR="00DE7BFC">
              <w:rPr>
                <w:lang w:val="en-GB"/>
              </w:rPr>
              <w:t xml:space="preserve">assignment description. In that way, if the </w:t>
            </w:r>
            <w:r w:rsidR="00C66C68">
              <w:rPr>
                <w:lang w:val="en-GB"/>
              </w:rPr>
              <w:t>docker stops</w:t>
            </w:r>
            <w:r w:rsidR="005D312C">
              <w:rPr>
                <w:lang w:val="en-GB"/>
              </w:rPr>
              <w:t xml:space="preserve"> or restar</w:t>
            </w:r>
            <w:r w:rsidR="00B559D2">
              <w:rPr>
                <w:lang w:val="en-GB"/>
              </w:rPr>
              <w:t>t</w:t>
            </w:r>
            <w:r w:rsidR="005D312C">
              <w:rPr>
                <w:lang w:val="en-GB"/>
              </w:rPr>
              <w:t>s</w:t>
            </w:r>
            <w:r w:rsidR="00C66C68">
              <w:rPr>
                <w:lang w:val="en-GB"/>
              </w:rPr>
              <w:t xml:space="preserve"> the database </w:t>
            </w:r>
            <w:r w:rsidR="00320BF5">
              <w:rPr>
                <w:lang w:val="en-GB"/>
              </w:rPr>
              <w:t>loses its data.</w:t>
            </w:r>
          </w:p>
          <w:p w14:paraId="1D818DCD" w14:textId="2A33F7DD" w:rsidR="00C572A4" w:rsidRDefault="00C572A4" w:rsidP="00F25CE1">
            <w:pPr>
              <w:pStyle w:val="Text"/>
              <w:rPr>
                <w:lang w:val="en-GB"/>
              </w:rPr>
            </w:pPr>
          </w:p>
          <w:p w14:paraId="26B8A15E" w14:textId="141362F3" w:rsidR="008905A8" w:rsidRDefault="008905A8" w:rsidP="00F25CE1">
            <w:pPr>
              <w:pStyle w:val="Text"/>
              <w:rPr>
                <w:lang w:val="en-GB"/>
              </w:rPr>
            </w:pPr>
          </w:p>
          <w:p w14:paraId="46C7C8E9" w14:textId="79737B2B" w:rsidR="008905A8" w:rsidRDefault="008905A8" w:rsidP="00F25CE1">
            <w:pPr>
              <w:pStyle w:val="Text"/>
              <w:rPr>
                <w:lang w:val="en-GB"/>
              </w:rPr>
            </w:pPr>
          </w:p>
          <w:p w14:paraId="5E49095F" w14:textId="32F958F4" w:rsidR="008905A8" w:rsidRDefault="008905A8" w:rsidP="00F25CE1">
            <w:pPr>
              <w:pStyle w:val="Text"/>
              <w:rPr>
                <w:lang w:val="en-GB"/>
              </w:rPr>
            </w:pPr>
          </w:p>
          <w:p w14:paraId="22D66182" w14:textId="15677C0A" w:rsidR="008905A8" w:rsidRDefault="008905A8" w:rsidP="00F25CE1">
            <w:pPr>
              <w:pStyle w:val="Text"/>
              <w:rPr>
                <w:lang w:val="en-GB"/>
              </w:rPr>
            </w:pPr>
          </w:p>
          <w:p w14:paraId="3E0E4DDF" w14:textId="45CE2D5E" w:rsidR="008905A8" w:rsidRDefault="008905A8" w:rsidP="00F25CE1">
            <w:pPr>
              <w:pStyle w:val="Text"/>
              <w:rPr>
                <w:lang w:val="en-GB"/>
              </w:rPr>
            </w:pPr>
          </w:p>
          <w:p w14:paraId="11AF4252" w14:textId="0B900F18" w:rsidR="008905A8" w:rsidRDefault="008905A8" w:rsidP="00F25CE1">
            <w:pPr>
              <w:pStyle w:val="Text"/>
              <w:rPr>
                <w:lang w:val="en-GB"/>
              </w:rPr>
            </w:pPr>
          </w:p>
          <w:p w14:paraId="309FD440" w14:textId="77777777" w:rsidR="008905A8" w:rsidRDefault="008905A8" w:rsidP="00F25CE1">
            <w:pPr>
              <w:pStyle w:val="Text"/>
              <w:rPr>
                <w:lang w:val="en-GB"/>
              </w:rPr>
            </w:pPr>
          </w:p>
          <w:p w14:paraId="055D24D0" w14:textId="7E9E6E7E" w:rsidR="00C572A4" w:rsidRDefault="00C572A4" w:rsidP="00F25CE1">
            <w:pPr>
              <w:pStyle w:val="Text"/>
              <w:rPr>
                <w:lang w:val="en-GB"/>
              </w:rPr>
            </w:pPr>
            <w:r>
              <w:rPr>
                <w:lang w:val="en-GB"/>
              </w:rPr>
              <w:lastRenderedPageBreak/>
              <w:t>A UML</w:t>
            </w:r>
            <w:r w:rsidR="00AB2DE8">
              <w:rPr>
                <w:lang w:val="en-GB"/>
              </w:rPr>
              <w:t xml:space="preserve"> of the above architecture is shown below:</w:t>
            </w:r>
          </w:p>
          <w:p w14:paraId="1F01D069" w14:textId="77777777" w:rsidR="008905A8" w:rsidRDefault="008905A8" w:rsidP="00F25CE1">
            <w:pPr>
              <w:pStyle w:val="Text"/>
              <w:rPr>
                <w:lang w:val="en-GB"/>
              </w:rPr>
            </w:pPr>
          </w:p>
          <w:p w14:paraId="2899ACA6" w14:textId="1A1433E3" w:rsidR="00AB2DE8" w:rsidRDefault="00400C86" w:rsidP="00083070">
            <w:pPr>
              <w:pStyle w:val="Text"/>
              <w:jc w:val="right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1418774A" wp14:editId="2A3BD29D">
                  <wp:extent cx="6276653" cy="406527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5091" cy="4083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46D8E1" w14:textId="0ECA3125" w:rsidR="00400C86" w:rsidRPr="0096008E" w:rsidRDefault="0096008E" w:rsidP="00400C86">
            <w:pPr>
              <w:pStyle w:val="Text"/>
              <w:jc w:val="right"/>
              <w:rPr>
                <w:sz w:val="18"/>
                <w:szCs w:val="18"/>
                <w:lang w:val="en-GB"/>
              </w:rPr>
            </w:pPr>
            <w:r w:rsidRPr="0096008E">
              <w:rPr>
                <w:sz w:val="18"/>
                <w:szCs w:val="18"/>
                <w:lang w:val="en-GB"/>
              </w:rPr>
              <w:t xml:space="preserve">Made in </w:t>
            </w:r>
            <w:hyperlink r:id="rId27" w:history="1">
              <w:r w:rsidRPr="0096008E">
                <w:rPr>
                  <w:rStyle w:val="Hyperlink"/>
                  <w:sz w:val="18"/>
                  <w:szCs w:val="18"/>
                </w:rPr>
                <w:t>https://www.draw.io/</w:t>
              </w:r>
            </w:hyperlink>
          </w:p>
          <w:p w14:paraId="2B59ABED" w14:textId="77777777" w:rsidR="0096008E" w:rsidRDefault="0096008E" w:rsidP="00F25CE1">
            <w:pPr>
              <w:pStyle w:val="Text"/>
              <w:rPr>
                <w:lang w:val="en-GB"/>
              </w:rPr>
            </w:pPr>
          </w:p>
          <w:p w14:paraId="7D2FA2BD" w14:textId="7E53D59A" w:rsidR="007C405D" w:rsidRPr="00DD39E7" w:rsidRDefault="00E2059D" w:rsidP="00F25CE1">
            <w:pPr>
              <w:pStyle w:val="Text"/>
              <w:rPr>
                <w:lang w:val="en-GB"/>
              </w:rPr>
            </w:pPr>
            <w:r>
              <w:rPr>
                <w:lang w:val="en-GB"/>
              </w:rPr>
              <w:t xml:space="preserve">Another </w:t>
            </w:r>
            <w:r w:rsidR="002F2A76">
              <w:rPr>
                <w:lang w:val="en-GB"/>
              </w:rPr>
              <w:t>detail that should be pointed out is that</w:t>
            </w:r>
            <w:r w:rsidR="00822313" w:rsidRPr="00DD39E7">
              <w:rPr>
                <w:lang w:val="en-GB"/>
              </w:rPr>
              <w:t xml:space="preserve"> </w:t>
            </w:r>
            <w:proofErr w:type="spellStart"/>
            <w:r w:rsidR="009C50FF" w:rsidRPr="00DD39E7">
              <w:rPr>
                <w:lang w:val="en-GB"/>
              </w:rPr>
              <w:t>cAdvisor</w:t>
            </w:r>
            <w:proofErr w:type="spellEnd"/>
            <w:r w:rsidR="009C50FF" w:rsidRPr="00DD39E7">
              <w:rPr>
                <w:lang w:val="en-GB"/>
              </w:rPr>
              <w:t xml:space="preserve"> is being deployed in </w:t>
            </w:r>
            <w:r w:rsidR="00822313" w:rsidRPr="00DD39E7">
              <w:rPr>
                <w:lang w:val="en-GB"/>
              </w:rPr>
              <w:t xml:space="preserve">this part </w:t>
            </w:r>
            <w:r w:rsidR="00211687">
              <w:rPr>
                <w:lang w:val="en-GB"/>
              </w:rPr>
              <w:t>as well and not separately in Part 4</w:t>
            </w:r>
            <w:r w:rsidR="00822313" w:rsidRPr="00DD39E7">
              <w:rPr>
                <w:lang w:val="en-GB"/>
              </w:rPr>
              <w:t>.</w:t>
            </w:r>
          </w:p>
        </w:tc>
        <w:tc>
          <w:tcPr>
            <w:tcW w:w="442" w:type="dxa"/>
            <w:gridSpan w:val="2"/>
          </w:tcPr>
          <w:p w14:paraId="27832D77" w14:textId="77777777" w:rsidR="00A64FE9" w:rsidRPr="0087659D" w:rsidRDefault="00A64FE9" w:rsidP="00A64FE9">
            <w:pPr>
              <w:rPr>
                <w:sz w:val="28"/>
                <w:szCs w:val="28"/>
              </w:rPr>
            </w:pPr>
          </w:p>
        </w:tc>
      </w:tr>
      <w:tr w:rsidR="00F25CE1" w:rsidRPr="0087659D" w14:paraId="4CFAAA23" w14:textId="77777777" w:rsidTr="00327D32">
        <w:trPr>
          <w:trHeight w:val="4546"/>
        </w:trPr>
        <w:tc>
          <w:tcPr>
            <w:tcW w:w="426" w:type="dxa"/>
          </w:tcPr>
          <w:p w14:paraId="58CEF87D" w14:textId="77777777" w:rsidR="00F25CE1" w:rsidRPr="0087659D" w:rsidRDefault="00F25CE1" w:rsidP="00A64FE9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  <w:gridSpan w:val="1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FFBEBB8" w14:textId="7714479D" w:rsidR="00F25CE1" w:rsidRPr="00546081" w:rsidRDefault="00F25CE1" w:rsidP="00A64FE9">
            <w:pPr>
              <w:pStyle w:val="Heading5"/>
            </w:pPr>
            <w:r w:rsidRPr="00546081">
              <w:t>PART 3</w:t>
            </w:r>
            <w:r w:rsidR="00810142" w:rsidRPr="00546081">
              <w:t xml:space="preserve"> + 4</w:t>
            </w:r>
          </w:p>
          <w:p w14:paraId="3343CA7B" w14:textId="77777777" w:rsidR="00EF4316" w:rsidRPr="00546081" w:rsidRDefault="00EF4316" w:rsidP="00EF4316">
            <w:pPr>
              <w:rPr>
                <w:sz w:val="28"/>
                <w:szCs w:val="28"/>
              </w:rPr>
            </w:pPr>
          </w:p>
          <w:p w14:paraId="4B9D2A37" w14:textId="69D72464" w:rsidR="00C845D0" w:rsidRPr="00546081" w:rsidRDefault="001E7FB9" w:rsidP="00EF4316">
            <w:pPr>
              <w:rPr>
                <w:sz w:val="28"/>
                <w:szCs w:val="28"/>
              </w:rPr>
            </w:pPr>
            <w:r w:rsidRPr="00546081">
              <w:rPr>
                <w:sz w:val="28"/>
                <w:szCs w:val="28"/>
              </w:rPr>
              <w:t xml:space="preserve">In order to generate </w:t>
            </w:r>
            <w:r w:rsidR="0061675E" w:rsidRPr="00546081">
              <w:rPr>
                <w:sz w:val="28"/>
                <w:szCs w:val="28"/>
              </w:rPr>
              <w:t xml:space="preserve">load to the web application, </w:t>
            </w:r>
            <w:proofErr w:type="spellStart"/>
            <w:proofErr w:type="gramStart"/>
            <w:r w:rsidR="00552D23" w:rsidRPr="00546081">
              <w:rPr>
                <w:sz w:val="28"/>
                <w:szCs w:val="28"/>
              </w:rPr>
              <w:t>urllib.request</w:t>
            </w:r>
            <w:proofErr w:type="spellEnd"/>
            <w:proofErr w:type="gramEnd"/>
            <w:r w:rsidR="00552D23" w:rsidRPr="00546081">
              <w:rPr>
                <w:sz w:val="28"/>
                <w:szCs w:val="28"/>
              </w:rPr>
              <w:t xml:space="preserve"> python library was used so </w:t>
            </w:r>
            <w:r w:rsidR="004556FD">
              <w:rPr>
                <w:sz w:val="28"/>
                <w:szCs w:val="28"/>
              </w:rPr>
              <w:t>URL</w:t>
            </w:r>
            <w:r w:rsidR="00873A0F" w:rsidRPr="00546081">
              <w:rPr>
                <w:sz w:val="28"/>
                <w:szCs w:val="28"/>
              </w:rPr>
              <w:t>s can be visited via the python script.</w:t>
            </w:r>
            <w:r w:rsidR="00E10574" w:rsidRPr="00546081">
              <w:rPr>
                <w:sz w:val="28"/>
                <w:szCs w:val="28"/>
              </w:rPr>
              <w:t xml:space="preserve">  </w:t>
            </w:r>
          </w:p>
          <w:p w14:paraId="143CFC47" w14:textId="01E2F3E1" w:rsidR="00A456CC" w:rsidRPr="00546081" w:rsidRDefault="0064038D" w:rsidP="00EF431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The </w:t>
            </w:r>
            <w:r w:rsidR="00A82886">
              <w:rPr>
                <w:sz w:val="28"/>
                <w:szCs w:val="28"/>
              </w:rPr>
              <w:t>correct</w:t>
            </w:r>
            <w:r>
              <w:rPr>
                <w:sz w:val="28"/>
                <w:szCs w:val="28"/>
              </w:rPr>
              <w:t xml:space="preserve"> arguments</w:t>
            </w:r>
            <w:r w:rsidR="00DE2156">
              <w:rPr>
                <w:sz w:val="28"/>
                <w:szCs w:val="28"/>
              </w:rPr>
              <w:t>’ values</w:t>
            </w:r>
            <w:r>
              <w:rPr>
                <w:sz w:val="28"/>
                <w:szCs w:val="28"/>
              </w:rPr>
              <w:t xml:space="preserve"> </w:t>
            </w:r>
            <w:r w:rsidR="00A82886">
              <w:rPr>
                <w:sz w:val="28"/>
                <w:szCs w:val="28"/>
              </w:rPr>
              <w:t xml:space="preserve">and format </w:t>
            </w:r>
            <w:r>
              <w:rPr>
                <w:sz w:val="28"/>
                <w:szCs w:val="28"/>
              </w:rPr>
              <w:t xml:space="preserve">for the script to run correctly </w:t>
            </w:r>
            <w:r w:rsidR="004F1E88">
              <w:rPr>
                <w:sz w:val="28"/>
                <w:szCs w:val="28"/>
              </w:rPr>
              <w:t>are</w:t>
            </w:r>
            <w:r w:rsidR="00A82886">
              <w:rPr>
                <w:sz w:val="28"/>
                <w:szCs w:val="28"/>
              </w:rPr>
              <w:t xml:space="preserve"> shown below</w:t>
            </w:r>
            <w:r w:rsidR="00A456CC" w:rsidRPr="00546081">
              <w:rPr>
                <w:sz w:val="28"/>
                <w:szCs w:val="28"/>
              </w:rPr>
              <w:t>:</w:t>
            </w:r>
          </w:p>
          <w:p w14:paraId="5591FC9D" w14:textId="77777777" w:rsidR="0056693C" w:rsidRPr="00546081" w:rsidRDefault="0056693C" w:rsidP="00EF4316">
            <w:pPr>
              <w:rPr>
                <w:sz w:val="28"/>
                <w:szCs w:val="28"/>
              </w:rPr>
            </w:pPr>
          </w:p>
          <w:bookmarkStart w:id="6" w:name="_MON_1637758619"/>
          <w:bookmarkEnd w:id="6"/>
          <w:p w14:paraId="5E3AD754" w14:textId="7F47644C" w:rsidR="00A456CC" w:rsidRPr="00546081" w:rsidRDefault="00DD5FD9" w:rsidP="00EF4316">
            <w:pPr>
              <w:rPr>
                <w:sz w:val="28"/>
                <w:szCs w:val="28"/>
              </w:rPr>
            </w:pPr>
            <w:r w:rsidRPr="00546081">
              <w:rPr>
                <w:sz w:val="28"/>
                <w:szCs w:val="28"/>
              </w:rPr>
              <w:object w:dxaOrig="9026" w:dyaOrig="2221" w14:anchorId="01FB0915">
                <v:shape id="_x0000_i1031" type="#_x0000_t75" style="width:451.15pt;height:111pt" o:ole="">
                  <v:imagedata r:id="rId28" o:title=""/>
                </v:shape>
                <o:OLEObject Type="Embed" ProgID="Word.OpenDocumentText.12" ShapeID="_x0000_i1031" DrawAspect="Content" ObjectID="_1649768067" r:id="rId29"/>
              </w:object>
            </w:r>
          </w:p>
          <w:p w14:paraId="588883B3" w14:textId="0ACBA5AA" w:rsidR="007A5C29" w:rsidRPr="00546081" w:rsidRDefault="00E6634A" w:rsidP="00EF4316">
            <w:pPr>
              <w:rPr>
                <w:sz w:val="28"/>
                <w:szCs w:val="28"/>
                <w:vertAlign w:val="subscript"/>
              </w:rPr>
            </w:pPr>
            <w:r w:rsidRPr="00546081">
              <w:rPr>
                <w:sz w:val="28"/>
                <w:szCs w:val="28"/>
              </w:rPr>
              <w:t xml:space="preserve">For normal and </w:t>
            </w:r>
            <w:r w:rsidR="00704EB7">
              <w:rPr>
                <w:sz w:val="28"/>
                <w:szCs w:val="28"/>
              </w:rPr>
              <w:t>P</w:t>
            </w:r>
            <w:r w:rsidRPr="00546081">
              <w:rPr>
                <w:sz w:val="28"/>
                <w:szCs w:val="28"/>
              </w:rPr>
              <w:t>oisson distribution</w:t>
            </w:r>
            <w:r w:rsidR="008975EF" w:rsidRPr="00546081">
              <w:rPr>
                <w:sz w:val="28"/>
                <w:szCs w:val="28"/>
              </w:rPr>
              <w:t>,</w:t>
            </w:r>
            <w:r w:rsidRPr="00546081">
              <w:rPr>
                <w:sz w:val="28"/>
                <w:szCs w:val="28"/>
              </w:rPr>
              <w:t xml:space="preserve"> </w:t>
            </w:r>
            <w:proofErr w:type="spellStart"/>
            <w:r w:rsidRPr="00546081">
              <w:rPr>
                <w:sz w:val="28"/>
                <w:szCs w:val="28"/>
              </w:rPr>
              <w:t>numpy</w:t>
            </w:r>
            <w:proofErr w:type="spellEnd"/>
            <w:r w:rsidRPr="00546081">
              <w:rPr>
                <w:sz w:val="28"/>
                <w:szCs w:val="28"/>
              </w:rPr>
              <w:t xml:space="preserve"> functions</w:t>
            </w:r>
            <w:r w:rsidR="0090419D" w:rsidRPr="00546081">
              <w:rPr>
                <w:sz w:val="28"/>
                <w:szCs w:val="28"/>
              </w:rPr>
              <w:t xml:space="preserve"> (</w:t>
            </w:r>
            <w:proofErr w:type="spellStart"/>
            <w:proofErr w:type="gramStart"/>
            <w:r w:rsidR="0090419D" w:rsidRPr="00546081">
              <w:rPr>
                <w:sz w:val="28"/>
                <w:szCs w:val="28"/>
              </w:rPr>
              <w:t>numpy.random</w:t>
            </w:r>
            <w:proofErr w:type="gramEnd"/>
            <w:r w:rsidR="0090419D" w:rsidRPr="00546081">
              <w:rPr>
                <w:sz w:val="28"/>
                <w:szCs w:val="28"/>
              </w:rPr>
              <w:t>.</w:t>
            </w:r>
            <w:r w:rsidR="00C817C7" w:rsidRPr="00546081">
              <w:rPr>
                <w:sz w:val="28"/>
                <w:szCs w:val="28"/>
              </w:rPr>
              <w:t>normal</w:t>
            </w:r>
            <w:proofErr w:type="spellEnd"/>
            <w:r w:rsidR="00C817C7" w:rsidRPr="00546081">
              <w:rPr>
                <w:sz w:val="28"/>
                <w:szCs w:val="28"/>
              </w:rPr>
              <w:t xml:space="preserve"> &amp; </w:t>
            </w:r>
            <w:proofErr w:type="spellStart"/>
            <w:r w:rsidR="00C817C7" w:rsidRPr="00546081">
              <w:rPr>
                <w:sz w:val="28"/>
                <w:szCs w:val="28"/>
              </w:rPr>
              <w:t>numpy.random.poisson</w:t>
            </w:r>
            <w:proofErr w:type="spellEnd"/>
            <w:r w:rsidR="00C817C7" w:rsidRPr="00546081">
              <w:rPr>
                <w:sz w:val="28"/>
                <w:szCs w:val="28"/>
              </w:rPr>
              <w:t xml:space="preserve">) were </w:t>
            </w:r>
            <w:r w:rsidR="00FE4989" w:rsidRPr="00546081">
              <w:rPr>
                <w:sz w:val="28"/>
                <w:szCs w:val="28"/>
              </w:rPr>
              <w:t xml:space="preserve">used to </w:t>
            </w:r>
            <w:r w:rsidR="002E5B70" w:rsidRPr="00546081">
              <w:rPr>
                <w:sz w:val="28"/>
                <w:szCs w:val="28"/>
              </w:rPr>
              <w:t>calculate the inter-request time x</w:t>
            </w:r>
            <w:r w:rsidR="002E5B70" w:rsidRPr="00546081">
              <w:rPr>
                <w:sz w:val="28"/>
                <w:szCs w:val="28"/>
                <w:vertAlign w:val="subscript"/>
              </w:rPr>
              <w:t>i</w:t>
            </w:r>
            <w:r w:rsidR="008975EF" w:rsidRPr="00546081">
              <w:rPr>
                <w:sz w:val="28"/>
                <w:szCs w:val="28"/>
                <w:vertAlign w:val="subscript"/>
              </w:rPr>
              <w:t>.</w:t>
            </w:r>
          </w:p>
          <w:p w14:paraId="493F9BF7" w14:textId="0FBF5C54" w:rsidR="005D35FA" w:rsidRPr="00546081" w:rsidRDefault="008975EF" w:rsidP="00EF4316">
            <w:pPr>
              <w:rPr>
                <w:sz w:val="28"/>
                <w:szCs w:val="28"/>
              </w:rPr>
            </w:pPr>
            <w:r w:rsidRPr="00546081">
              <w:rPr>
                <w:sz w:val="28"/>
                <w:szCs w:val="28"/>
              </w:rPr>
              <w:lastRenderedPageBreak/>
              <w:t xml:space="preserve">In general, the </w:t>
            </w:r>
            <w:r w:rsidR="00FB053B" w:rsidRPr="00546081">
              <w:rPr>
                <w:sz w:val="28"/>
                <w:szCs w:val="28"/>
              </w:rPr>
              <w:t>load generator</w:t>
            </w:r>
            <w:r w:rsidRPr="00546081">
              <w:rPr>
                <w:sz w:val="28"/>
                <w:szCs w:val="28"/>
              </w:rPr>
              <w:t xml:space="preserve"> script is calling the web application </w:t>
            </w:r>
            <w:r w:rsidR="00803B3D" w:rsidRPr="00546081">
              <w:rPr>
                <w:sz w:val="28"/>
                <w:szCs w:val="28"/>
              </w:rPr>
              <w:t>and calculates</w:t>
            </w:r>
            <w:r w:rsidRPr="00546081">
              <w:rPr>
                <w:sz w:val="28"/>
                <w:szCs w:val="28"/>
              </w:rPr>
              <w:t xml:space="preserve"> the x</w:t>
            </w:r>
            <w:r w:rsidRPr="00546081">
              <w:rPr>
                <w:sz w:val="28"/>
                <w:szCs w:val="28"/>
                <w:vertAlign w:val="subscript"/>
              </w:rPr>
              <w:t>i</w:t>
            </w:r>
            <w:r w:rsidRPr="00546081">
              <w:rPr>
                <w:sz w:val="28"/>
                <w:szCs w:val="28"/>
              </w:rPr>
              <w:t xml:space="preserve"> accordingly with the input values. If any negative values occurred they are inverted to positives ones with the </w:t>
            </w:r>
            <w:proofErr w:type="gramStart"/>
            <w:r w:rsidRPr="00546081">
              <w:rPr>
                <w:sz w:val="28"/>
                <w:szCs w:val="28"/>
              </w:rPr>
              <w:t>abs(</w:t>
            </w:r>
            <w:proofErr w:type="gramEnd"/>
            <w:r w:rsidRPr="00546081">
              <w:rPr>
                <w:sz w:val="28"/>
                <w:szCs w:val="28"/>
              </w:rPr>
              <w:t>) function</w:t>
            </w:r>
            <w:r w:rsidR="00B70679" w:rsidRPr="00546081">
              <w:rPr>
                <w:sz w:val="28"/>
                <w:szCs w:val="28"/>
              </w:rPr>
              <w:t xml:space="preserve"> and are inputted in the </w:t>
            </w:r>
            <w:proofErr w:type="spellStart"/>
            <w:r w:rsidR="00B70679" w:rsidRPr="00546081">
              <w:rPr>
                <w:sz w:val="28"/>
                <w:szCs w:val="28"/>
              </w:rPr>
              <w:t>time.sleep</w:t>
            </w:r>
            <w:proofErr w:type="spellEnd"/>
            <w:r w:rsidR="00B70679" w:rsidRPr="00546081">
              <w:rPr>
                <w:sz w:val="28"/>
                <w:szCs w:val="28"/>
              </w:rPr>
              <w:t xml:space="preserve">() function to simulate idle activity between requests.  In addition, </w:t>
            </w:r>
            <w:proofErr w:type="spellStart"/>
            <w:r w:rsidR="00B70679" w:rsidRPr="00546081">
              <w:rPr>
                <w:sz w:val="28"/>
                <w:szCs w:val="28"/>
              </w:rPr>
              <w:t>cAdvisor</w:t>
            </w:r>
            <w:proofErr w:type="spellEnd"/>
            <w:r w:rsidR="00B70679" w:rsidRPr="00546081">
              <w:rPr>
                <w:sz w:val="28"/>
                <w:szCs w:val="28"/>
              </w:rPr>
              <w:t xml:space="preserve"> API is called</w:t>
            </w:r>
            <w:r w:rsidR="001C5113" w:rsidRPr="00546081">
              <w:rPr>
                <w:sz w:val="28"/>
                <w:szCs w:val="28"/>
              </w:rPr>
              <w:t xml:space="preserve"> to fetch the JSON that contains all the data related with the application performance and specifically</w:t>
            </w:r>
            <w:r w:rsidR="00B70679" w:rsidRPr="00546081">
              <w:rPr>
                <w:sz w:val="28"/>
                <w:szCs w:val="28"/>
              </w:rPr>
              <w:t xml:space="preserve"> the values of </w:t>
            </w:r>
            <w:r w:rsidR="00704EB7">
              <w:rPr>
                <w:sz w:val="28"/>
                <w:szCs w:val="28"/>
              </w:rPr>
              <w:t>CPU</w:t>
            </w:r>
            <w:r w:rsidR="00B70679" w:rsidRPr="00546081">
              <w:rPr>
                <w:sz w:val="28"/>
                <w:szCs w:val="28"/>
              </w:rPr>
              <w:t>, memory and network I/O utilization</w:t>
            </w:r>
            <w:r w:rsidR="001C5113" w:rsidRPr="00546081">
              <w:rPr>
                <w:sz w:val="28"/>
                <w:szCs w:val="28"/>
              </w:rPr>
              <w:t xml:space="preserve">, all of which are </w:t>
            </w:r>
            <w:r w:rsidR="005D35FA" w:rsidRPr="00546081">
              <w:rPr>
                <w:sz w:val="28"/>
                <w:szCs w:val="28"/>
              </w:rPr>
              <w:t xml:space="preserve">stored in the mongo database via </w:t>
            </w:r>
            <w:proofErr w:type="spellStart"/>
            <w:r w:rsidR="005D35FA" w:rsidRPr="00546081">
              <w:rPr>
                <w:sz w:val="28"/>
                <w:szCs w:val="28"/>
              </w:rPr>
              <w:t>pymongo</w:t>
            </w:r>
            <w:proofErr w:type="spellEnd"/>
            <w:r w:rsidR="005D35FA" w:rsidRPr="00546081">
              <w:rPr>
                <w:sz w:val="28"/>
                <w:szCs w:val="28"/>
              </w:rPr>
              <w:t xml:space="preserve"> library. As far as database design is concerned, each collection </w:t>
            </w:r>
            <w:r w:rsidR="006416E7" w:rsidRPr="00546081">
              <w:rPr>
                <w:sz w:val="28"/>
                <w:szCs w:val="28"/>
              </w:rPr>
              <w:t>is created with</w:t>
            </w:r>
            <w:r w:rsidR="005D35FA" w:rsidRPr="00546081">
              <w:rPr>
                <w:sz w:val="28"/>
                <w:szCs w:val="28"/>
              </w:rPr>
              <w:t>in the database</w:t>
            </w:r>
            <w:r w:rsidR="006416E7" w:rsidRPr="00546081">
              <w:rPr>
                <w:sz w:val="28"/>
                <w:szCs w:val="28"/>
              </w:rPr>
              <w:t xml:space="preserve"> named “benchmarks” and</w:t>
            </w:r>
            <w:r w:rsidR="005D35FA" w:rsidRPr="00546081">
              <w:rPr>
                <w:sz w:val="28"/>
                <w:szCs w:val="28"/>
              </w:rPr>
              <w:t xml:space="preserve"> has the following name pattern {</w:t>
            </w:r>
            <w:proofErr w:type="spellStart"/>
            <w:r w:rsidR="005D35FA" w:rsidRPr="00546081">
              <w:rPr>
                <w:sz w:val="28"/>
                <w:szCs w:val="28"/>
              </w:rPr>
              <w:t>name_of_distribution</w:t>
            </w:r>
            <w:proofErr w:type="spellEnd"/>
            <w:r w:rsidR="005D35FA" w:rsidRPr="00546081">
              <w:rPr>
                <w:sz w:val="28"/>
                <w:szCs w:val="28"/>
              </w:rPr>
              <w:t>}_{</w:t>
            </w:r>
            <w:proofErr w:type="spellStart"/>
            <w:r w:rsidR="005D35FA" w:rsidRPr="00546081">
              <w:rPr>
                <w:sz w:val="28"/>
                <w:szCs w:val="28"/>
              </w:rPr>
              <w:t>distribution_values</w:t>
            </w:r>
            <w:proofErr w:type="spellEnd"/>
            <w:r w:rsidR="005D35FA" w:rsidRPr="00546081">
              <w:rPr>
                <w:sz w:val="28"/>
                <w:szCs w:val="28"/>
              </w:rPr>
              <w:t>}_{</w:t>
            </w:r>
            <w:proofErr w:type="spellStart"/>
            <w:r w:rsidR="005D35FA" w:rsidRPr="00546081">
              <w:rPr>
                <w:sz w:val="28"/>
                <w:szCs w:val="28"/>
              </w:rPr>
              <w:t>appname</w:t>
            </w:r>
            <w:proofErr w:type="spellEnd"/>
            <w:r w:rsidR="005D35FA" w:rsidRPr="00546081">
              <w:rPr>
                <w:sz w:val="28"/>
                <w:szCs w:val="28"/>
              </w:rPr>
              <w:t>}</w:t>
            </w:r>
            <w:r w:rsidR="001C5113" w:rsidRPr="00546081">
              <w:rPr>
                <w:sz w:val="28"/>
                <w:szCs w:val="28"/>
              </w:rPr>
              <w:t xml:space="preserve"> so easier conclusions could be drawn between the given input &amp; the load which was generated.</w:t>
            </w:r>
          </w:p>
          <w:p w14:paraId="5BB78C19" w14:textId="31A56E84" w:rsidR="00B70679" w:rsidRPr="00546081" w:rsidRDefault="00B70679" w:rsidP="00EF4316">
            <w:pPr>
              <w:rPr>
                <w:sz w:val="28"/>
                <w:szCs w:val="28"/>
              </w:rPr>
            </w:pPr>
          </w:p>
          <w:p w14:paraId="328D8669" w14:textId="3B45A9C7" w:rsidR="00571032" w:rsidRPr="002E297F" w:rsidRDefault="008E0A19" w:rsidP="00EF4316">
            <w:pPr>
              <w:rPr>
                <w:sz w:val="28"/>
                <w:szCs w:val="28"/>
                <w:lang w:val="en-GB"/>
              </w:rPr>
            </w:pPr>
            <w:r w:rsidRPr="00546081">
              <w:rPr>
                <w:sz w:val="28"/>
                <w:szCs w:val="28"/>
              </w:rPr>
              <w:t>Lastly, 1</w:t>
            </w:r>
            <w:r w:rsidR="00DE1D9C">
              <w:rPr>
                <w:sz w:val="28"/>
                <w:szCs w:val="28"/>
              </w:rPr>
              <w:t>2</w:t>
            </w:r>
            <w:r w:rsidRPr="00546081">
              <w:rPr>
                <w:sz w:val="28"/>
                <w:szCs w:val="28"/>
              </w:rPr>
              <w:t xml:space="preserve"> different </w:t>
            </w:r>
            <w:r w:rsidR="009D1FE5" w:rsidRPr="00546081">
              <w:rPr>
                <w:sz w:val="28"/>
                <w:szCs w:val="28"/>
              </w:rPr>
              <w:t xml:space="preserve">loads generated </w:t>
            </w:r>
            <w:r w:rsidR="00551480" w:rsidRPr="00546081">
              <w:rPr>
                <w:sz w:val="28"/>
                <w:szCs w:val="28"/>
              </w:rPr>
              <w:t>for the web application</w:t>
            </w:r>
            <w:r w:rsidR="00A152DB" w:rsidRPr="00546081">
              <w:rPr>
                <w:sz w:val="28"/>
                <w:szCs w:val="28"/>
              </w:rPr>
              <w:t xml:space="preserve"> and t</w:t>
            </w:r>
            <w:r w:rsidR="00551480" w:rsidRPr="00546081">
              <w:rPr>
                <w:sz w:val="28"/>
                <w:szCs w:val="28"/>
              </w:rPr>
              <w:t xml:space="preserve">he </w:t>
            </w:r>
            <w:r w:rsidR="00AF60C4" w:rsidRPr="00546081">
              <w:rPr>
                <w:sz w:val="28"/>
                <w:szCs w:val="28"/>
              </w:rPr>
              <w:t xml:space="preserve">motif </w:t>
            </w:r>
            <w:r w:rsidR="00B9746E">
              <w:rPr>
                <w:sz w:val="28"/>
                <w:szCs w:val="28"/>
              </w:rPr>
              <w:t>was a</w:t>
            </w:r>
            <w:r w:rsidR="00704EB7">
              <w:rPr>
                <w:sz w:val="28"/>
                <w:szCs w:val="28"/>
              </w:rPr>
              <w:t>n</w:t>
            </w:r>
            <w:r w:rsidR="00B9746E">
              <w:rPr>
                <w:sz w:val="28"/>
                <w:szCs w:val="28"/>
              </w:rPr>
              <w:t xml:space="preserve"> </w:t>
            </w:r>
            <w:r w:rsidR="00A877D6">
              <w:rPr>
                <w:sz w:val="28"/>
                <w:szCs w:val="28"/>
              </w:rPr>
              <w:t xml:space="preserve">increment by 5 per distribution value. For example, </w:t>
            </w:r>
            <w:r w:rsidR="00973FEF">
              <w:rPr>
                <w:sz w:val="28"/>
                <w:szCs w:val="28"/>
              </w:rPr>
              <w:t>8</w:t>
            </w:r>
            <w:r w:rsidR="008C1DCC">
              <w:rPr>
                <w:sz w:val="28"/>
                <w:szCs w:val="28"/>
              </w:rPr>
              <w:t xml:space="preserve"> different </w:t>
            </w:r>
            <w:r w:rsidR="00204993">
              <w:rPr>
                <w:sz w:val="28"/>
                <w:szCs w:val="28"/>
              </w:rPr>
              <w:t>inputs</w:t>
            </w:r>
            <w:r w:rsidR="0092246A">
              <w:rPr>
                <w:sz w:val="28"/>
                <w:szCs w:val="28"/>
              </w:rPr>
              <w:t xml:space="preserve"> were created from normal distribution (Normal </w:t>
            </w:r>
            <w:r w:rsidR="00072BBD">
              <w:rPr>
                <w:sz w:val="28"/>
                <w:szCs w:val="28"/>
                <w:lang w:val="el-GR"/>
              </w:rPr>
              <w:t>μ</w:t>
            </w:r>
            <w:r w:rsidR="00072BBD" w:rsidRPr="00072BBD">
              <w:rPr>
                <w:sz w:val="28"/>
                <w:szCs w:val="28"/>
                <w:lang w:val="en-GB"/>
              </w:rPr>
              <w:t xml:space="preserve"> = 1</w:t>
            </w:r>
            <w:r w:rsidR="00A67ABA" w:rsidRPr="00A67ABA">
              <w:rPr>
                <w:sz w:val="28"/>
                <w:szCs w:val="28"/>
                <w:lang w:val="en-GB"/>
              </w:rPr>
              <w:t>, 5, 10, 15</w:t>
            </w:r>
            <w:r w:rsidR="00072BBD" w:rsidRPr="00072BBD">
              <w:rPr>
                <w:sz w:val="28"/>
                <w:szCs w:val="28"/>
                <w:lang w:val="en-GB"/>
              </w:rPr>
              <w:t xml:space="preserve"> </w:t>
            </w:r>
            <w:r w:rsidR="004662C3">
              <w:rPr>
                <w:sz w:val="28"/>
                <w:szCs w:val="28"/>
                <w:lang w:val="en-GB"/>
              </w:rPr>
              <w:t>with</w:t>
            </w:r>
            <w:r w:rsidR="00072BBD" w:rsidRPr="00072BBD">
              <w:rPr>
                <w:sz w:val="28"/>
                <w:szCs w:val="28"/>
                <w:lang w:val="en-GB"/>
              </w:rPr>
              <w:t xml:space="preserve"> </w:t>
            </w:r>
            <w:r w:rsidR="00072BBD">
              <w:rPr>
                <w:sz w:val="28"/>
                <w:szCs w:val="28"/>
                <w:lang w:val="el-GR"/>
              </w:rPr>
              <w:t>σ</w:t>
            </w:r>
            <w:r w:rsidR="00072BBD" w:rsidRPr="00072BBD">
              <w:rPr>
                <w:sz w:val="28"/>
                <w:szCs w:val="28"/>
                <w:lang w:val="en-GB"/>
              </w:rPr>
              <w:t xml:space="preserve"> = 1</w:t>
            </w:r>
            <w:r w:rsidR="004D13A3">
              <w:rPr>
                <w:sz w:val="28"/>
                <w:szCs w:val="28"/>
                <w:lang w:val="en-GB"/>
              </w:rPr>
              <w:t xml:space="preserve"> and </w:t>
            </w:r>
            <w:r w:rsidR="004662C3">
              <w:rPr>
                <w:sz w:val="28"/>
                <w:szCs w:val="28"/>
                <w:lang w:val="el-GR"/>
              </w:rPr>
              <w:t>μ</w:t>
            </w:r>
            <w:r w:rsidR="004662C3" w:rsidRPr="00072BBD">
              <w:rPr>
                <w:sz w:val="28"/>
                <w:szCs w:val="28"/>
                <w:lang w:val="en-GB"/>
              </w:rPr>
              <w:t xml:space="preserve"> = 1</w:t>
            </w:r>
            <w:r w:rsidR="004662C3">
              <w:rPr>
                <w:sz w:val="28"/>
                <w:szCs w:val="28"/>
                <w:lang w:val="en-GB"/>
              </w:rPr>
              <w:t xml:space="preserve"> with</w:t>
            </w:r>
            <w:r w:rsidR="004662C3" w:rsidRPr="00072BBD">
              <w:rPr>
                <w:sz w:val="28"/>
                <w:szCs w:val="28"/>
                <w:lang w:val="en-GB"/>
              </w:rPr>
              <w:t xml:space="preserve"> </w:t>
            </w:r>
            <w:r w:rsidR="004662C3">
              <w:rPr>
                <w:sz w:val="28"/>
                <w:szCs w:val="28"/>
                <w:lang w:val="el-GR"/>
              </w:rPr>
              <w:t>σ</w:t>
            </w:r>
            <w:r w:rsidR="004662C3" w:rsidRPr="00072BBD">
              <w:rPr>
                <w:sz w:val="28"/>
                <w:szCs w:val="28"/>
                <w:lang w:val="en-GB"/>
              </w:rPr>
              <w:t xml:space="preserve"> = 1</w:t>
            </w:r>
            <w:r w:rsidR="004662C3" w:rsidRPr="00CF1828">
              <w:rPr>
                <w:sz w:val="28"/>
                <w:szCs w:val="28"/>
                <w:lang w:val="en-GB"/>
              </w:rPr>
              <w:t xml:space="preserve">, </w:t>
            </w:r>
            <w:r w:rsidR="004662C3" w:rsidRPr="00BD16CA">
              <w:rPr>
                <w:sz w:val="28"/>
                <w:szCs w:val="28"/>
                <w:lang w:val="en-GB"/>
              </w:rPr>
              <w:t>5,</w:t>
            </w:r>
            <w:r w:rsidR="004662C3" w:rsidRPr="00A67ABA">
              <w:rPr>
                <w:sz w:val="28"/>
                <w:szCs w:val="28"/>
                <w:lang w:val="en-GB"/>
              </w:rPr>
              <w:t xml:space="preserve"> </w:t>
            </w:r>
            <w:r w:rsidR="004662C3" w:rsidRPr="00BD16CA">
              <w:rPr>
                <w:sz w:val="28"/>
                <w:szCs w:val="28"/>
                <w:lang w:val="en-GB"/>
              </w:rPr>
              <w:t>10, 15</w:t>
            </w:r>
            <w:r w:rsidR="00DE1D9C">
              <w:rPr>
                <w:sz w:val="28"/>
                <w:szCs w:val="28"/>
                <w:lang w:val="en-GB"/>
              </w:rPr>
              <w:t xml:space="preserve"> and one with </w:t>
            </w:r>
            <w:r w:rsidR="00973FEF">
              <w:rPr>
                <w:sz w:val="28"/>
                <w:szCs w:val="28"/>
                <w:lang w:val="el-GR"/>
              </w:rPr>
              <w:t>μ</w:t>
            </w:r>
            <w:r w:rsidR="00973FEF" w:rsidRPr="00973FEF">
              <w:rPr>
                <w:sz w:val="28"/>
                <w:szCs w:val="28"/>
                <w:lang w:val="en-GB"/>
              </w:rPr>
              <w:t xml:space="preserve"> = </w:t>
            </w:r>
            <w:r w:rsidR="00973FEF">
              <w:rPr>
                <w:sz w:val="28"/>
                <w:szCs w:val="28"/>
                <w:lang w:val="el-GR"/>
              </w:rPr>
              <w:t>σ</w:t>
            </w:r>
            <w:r w:rsidR="00973FEF" w:rsidRPr="00973FEF">
              <w:rPr>
                <w:sz w:val="28"/>
                <w:szCs w:val="28"/>
                <w:lang w:val="en-GB"/>
              </w:rPr>
              <w:t xml:space="preserve"> = 10</w:t>
            </w:r>
            <w:r w:rsidR="002F5328">
              <w:rPr>
                <w:sz w:val="28"/>
                <w:szCs w:val="28"/>
                <w:lang w:val="en-GB"/>
              </w:rPr>
              <w:t xml:space="preserve">) </w:t>
            </w:r>
            <w:r w:rsidR="00DF1A10">
              <w:rPr>
                <w:sz w:val="28"/>
                <w:szCs w:val="28"/>
                <w:lang w:val="en-GB"/>
              </w:rPr>
              <w:t xml:space="preserve">and </w:t>
            </w:r>
            <w:r w:rsidR="003C5CEE">
              <w:rPr>
                <w:sz w:val="28"/>
                <w:szCs w:val="28"/>
                <w:lang w:val="en-GB"/>
              </w:rPr>
              <w:t xml:space="preserve">accordingly </w:t>
            </w:r>
            <w:r w:rsidR="00DF1A10">
              <w:rPr>
                <w:sz w:val="28"/>
                <w:szCs w:val="28"/>
                <w:lang w:val="en-GB"/>
              </w:rPr>
              <w:t>for</w:t>
            </w:r>
            <w:r w:rsidR="00EB7613">
              <w:rPr>
                <w:sz w:val="28"/>
                <w:szCs w:val="28"/>
                <w:lang w:val="en-GB"/>
              </w:rPr>
              <w:t xml:space="preserve"> 5 different</w:t>
            </w:r>
            <w:r w:rsidR="00DF1A10">
              <w:rPr>
                <w:sz w:val="28"/>
                <w:szCs w:val="28"/>
                <w:lang w:val="en-GB"/>
              </w:rPr>
              <w:t xml:space="preserve"> </w:t>
            </w:r>
            <w:r w:rsidR="003C5CEE">
              <w:rPr>
                <w:sz w:val="28"/>
                <w:szCs w:val="28"/>
                <w:lang w:val="en-GB"/>
              </w:rPr>
              <w:t>P</w:t>
            </w:r>
            <w:r w:rsidR="00DF1A10">
              <w:rPr>
                <w:sz w:val="28"/>
                <w:szCs w:val="28"/>
                <w:lang w:val="en-GB"/>
              </w:rPr>
              <w:t xml:space="preserve">oisson </w:t>
            </w:r>
            <w:r w:rsidR="003C5CEE">
              <w:rPr>
                <w:sz w:val="28"/>
                <w:szCs w:val="28"/>
                <w:lang w:val="en-GB"/>
              </w:rPr>
              <w:t>distribution (</w:t>
            </w:r>
            <w:r w:rsidR="003C5CEE">
              <w:rPr>
                <w:sz w:val="28"/>
                <w:szCs w:val="28"/>
                <w:lang w:val="el-GR"/>
              </w:rPr>
              <w:t>λ</w:t>
            </w:r>
            <w:r w:rsidR="003C5CEE" w:rsidRPr="003C5CEE">
              <w:rPr>
                <w:sz w:val="28"/>
                <w:szCs w:val="28"/>
                <w:lang w:val="en-GB"/>
              </w:rPr>
              <w:t xml:space="preserve"> = 1</w:t>
            </w:r>
            <w:r w:rsidR="004C4F29">
              <w:rPr>
                <w:sz w:val="28"/>
                <w:szCs w:val="28"/>
                <w:lang w:val="en-GB"/>
              </w:rPr>
              <w:t>, 5, 10,</w:t>
            </w:r>
            <w:r w:rsidR="003C5CEE" w:rsidRPr="003C5CEE">
              <w:rPr>
                <w:sz w:val="28"/>
                <w:szCs w:val="28"/>
                <w:lang w:val="en-GB"/>
              </w:rPr>
              <w:t xml:space="preserve"> 15)</w:t>
            </w:r>
            <w:r w:rsidR="00C46F8B">
              <w:rPr>
                <w:sz w:val="28"/>
                <w:szCs w:val="28"/>
                <w:lang w:val="en-GB"/>
              </w:rPr>
              <w:t>.</w:t>
            </w:r>
            <w:r w:rsidR="00C846D0">
              <w:rPr>
                <w:sz w:val="28"/>
                <w:szCs w:val="28"/>
                <w:lang w:val="en-GB"/>
              </w:rPr>
              <w:t xml:space="preserve"> This load pattern was automated</w:t>
            </w:r>
            <w:r w:rsidR="00F6363B">
              <w:rPr>
                <w:sz w:val="28"/>
                <w:szCs w:val="28"/>
                <w:lang w:val="en-GB"/>
              </w:rPr>
              <w:t xml:space="preserve"> and </w:t>
            </w:r>
            <w:r w:rsidR="005164AA">
              <w:rPr>
                <w:sz w:val="28"/>
                <w:szCs w:val="28"/>
                <w:lang w:val="en-GB"/>
              </w:rPr>
              <w:t>can</w:t>
            </w:r>
            <w:r w:rsidR="00F6363B">
              <w:rPr>
                <w:sz w:val="28"/>
                <w:szCs w:val="28"/>
                <w:lang w:val="en-GB"/>
              </w:rPr>
              <w:t xml:space="preserve"> be reproduced running </w:t>
            </w:r>
            <w:r w:rsidR="00E2087C">
              <w:rPr>
                <w:sz w:val="28"/>
                <w:szCs w:val="28"/>
                <w:lang w:val="en-GB"/>
              </w:rPr>
              <w:t xml:space="preserve">this script: </w:t>
            </w:r>
            <w:r w:rsidR="00E2087C" w:rsidRPr="00E2087C">
              <w:rPr>
                <w:color w:val="C00000"/>
                <w:sz w:val="28"/>
                <w:szCs w:val="28"/>
                <w:lang w:val="en-GB"/>
              </w:rPr>
              <w:t>run_preset_load.py</w:t>
            </w:r>
            <w:r w:rsidR="00E2087C">
              <w:rPr>
                <w:sz w:val="28"/>
                <w:szCs w:val="28"/>
                <w:lang w:val="en-GB"/>
              </w:rPr>
              <w:t>.</w:t>
            </w:r>
            <w:r w:rsidR="00C46F8B" w:rsidRPr="00E2087C">
              <w:rPr>
                <w:sz w:val="28"/>
                <w:szCs w:val="28"/>
                <w:lang w:val="en-GB"/>
              </w:rPr>
              <w:t xml:space="preserve"> </w:t>
            </w:r>
            <w:r w:rsidR="009A2D61">
              <w:rPr>
                <w:sz w:val="28"/>
                <w:szCs w:val="28"/>
                <w:lang w:val="en-GB"/>
              </w:rPr>
              <w:t xml:space="preserve">In this fashion, a variety of </w:t>
            </w:r>
            <w:r w:rsidR="002E297F">
              <w:rPr>
                <w:sz w:val="28"/>
                <w:szCs w:val="28"/>
                <w:lang w:val="en-GB"/>
              </w:rPr>
              <w:t xml:space="preserve">virtual </w:t>
            </w:r>
            <w:r w:rsidR="00B66379">
              <w:rPr>
                <w:sz w:val="28"/>
                <w:szCs w:val="28"/>
                <w:lang w:val="en-GB"/>
              </w:rPr>
              <w:t>activity</w:t>
            </w:r>
            <w:r w:rsidR="00A07777">
              <w:rPr>
                <w:sz w:val="28"/>
                <w:szCs w:val="28"/>
                <w:lang w:val="en-GB"/>
              </w:rPr>
              <w:t xml:space="preserve"> was produced</w:t>
            </w:r>
            <w:r w:rsidR="00440FCC">
              <w:rPr>
                <w:sz w:val="28"/>
                <w:szCs w:val="28"/>
                <w:lang w:val="en-GB"/>
              </w:rPr>
              <w:t xml:space="preserve"> and help to gather data </w:t>
            </w:r>
            <w:r w:rsidR="0022259C">
              <w:rPr>
                <w:sz w:val="28"/>
                <w:szCs w:val="28"/>
                <w:lang w:val="en-GB"/>
              </w:rPr>
              <w:t>under different circumstances.</w:t>
            </w:r>
          </w:p>
          <w:p w14:paraId="49BA0DC3" w14:textId="77777777" w:rsidR="00083070" w:rsidRDefault="008975EF" w:rsidP="00083070">
            <w:pPr>
              <w:rPr>
                <w:sz w:val="28"/>
                <w:szCs w:val="28"/>
              </w:rPr>
            </w:pPr>
            <w:r w:rsidRPr="00546081">
              <w:rPr>
                <w:sz w:val="28"/>
                <w:szCs w:val="28"/>
              </w:rPr>
              <w:t>Visual representation of the generated request time is provided in the following</w:t>
            </w:r>
            <w:r w:rsidR="00E81F8F" w:rsidRPr="00546081">
              <w:rPr>
                <w:sz w:val="28"/>
                <w:szCs w:val="28"/>
              </w:rPr>
              <w:t xml:space="preserve"> </w:t>
            </w:r>
            <w:r w:rsidR="0097440F">
              <w:rPr>
                <w:sz w:val="28"/>
                <w:szCs w:val="28"/>
              </w:rPr>
              <w:t>histogra</w:t>
            </w:r>
            <w:r w:rsidR="006F2154">
              <w:rPr>
                <w:sz w:val="28"/>
                <w:szCs w:val="28"/>
              </w:rPr>
              <w:t>m</w:t>
            </w:r>
            <w:r w:rsidR="0097440F">
              <w:rPr>
                <w:sz w:val="28"/>
                <w:szCs w:val="28"/>
              </w:rPr>
              <w:t>s</w:t>
            </w:r>
            <w:r w:rsidRPr="00546081">
              <w:rPr>
                <w:sz w:val="28"/>
                <w:szCs w:val="28"/>
              </w:rPr>
              <w:t>:</w:t>
            </w:r>
          </w:p>
          <w:p w14:paraId="77965373" w14:textId="5CB6EF5F" w:rsidR="006B56F0" w:rsidRDefault="00554BF1" w:rsidP="006B56F0">
            <w:pPr>
              <w:jc w:val="center"/>
              <w:rPr>
                <w:sz w:val="28"/>
                <w:szCs w:val="28"/>
                <w:u w:val="single"/>
              </w:rPr>
            </w:pPr>
            <w:r w:rsidRPr="009107CC">
              <w:rPr>
                <w:sz w:val="28"/>
                <w:szCs w:val="28"/>
                <w:u w:val="single"/>
              </w:rPr>
              <w:t>Poisson Distribution</w:t>
            </w:r>
          </w:p>
          <w:p w14:paraId="770CE07C" w14:textId="06876418" w:rsidR="006B56F0" w:rsidRPr="009107CC" w:rsidRDefault="006B56F0" w:rsidP="00B02F8E">
            <w:pPr>
              <w:jc w:val="center"/>
              <w:rPr>
                <w:sz w:val="28"/>
                <w:szCs w:val="28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0A3AD295" wp14:editId="0DAD5F52">
                  <wp:extent cx="2952750" cy="2216966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9760" cy="2229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179CD3" wp14:editId="0BE815A9">
                  <wp:extent cx="2981262" cy="223837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561" cy="2273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89DE28" w14:textId="4165FA8A" w:rsidR="00554BF1" w:rsidRDefault="001900DC" w:rsidP="00554BF1">
            <w:pPr>
              <w:rPr>
                <w:sz w:val="28"/>
                <w:szCs w:val="28"/>
              </w:rPr>
            </w:pPr>
            <w:r w:rsidRPr="00546081">
              <w:rPr>
                <w:sz w:val="28"/>
                <w:szCs w:val="28"/>
              </w:rPr>
              <w:lastRenderedPageBreak/>
              <w:t xml:space="preserve"> </w:t>
            </w:r>
            <w:r w:rsidR="008951DD">
              <w:rPr>
                <w:noProof/>
              </w:rPr>
              <w:drawing>
                <wp:inline distT="0" distB="0" distL="0" distR="0" wp14:anchorId="311A1333" wp14:editId="401CD9EF">
                  <wp:extent cx="2943225" cy="220981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2615" cy="223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1422">
              <w:rPr>
                <w:noProof/>
              </w:rPr>
              <w:drawing>
                <wp:inline distT="0" distB="0" distL="0" distR="0" wp14:anchorId="6E241FA5" wp14:editId="64E43A5D">
                  <wp:extent cx="2967231" cy="2227839"/>
                  <wp:effectExtent l="0" t="0" r="5080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6886" cy="2257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54BF1">
              <w:rPr>
                <w:sz w:val="28"/>
                <w:szCs w:val="28"/>
              </w:rPr>
              <w:t xml:space="preserve"> </w:t>
            </w:r>
          </w:p>
          <w:p w14:paraId="73A2DC0F" w14:textId="77777777" w:rsidR="009107CC" w:rsidRDefault="009107CC" w:rsidP="00B02F8E">
            <w:pPr>
              <w:rPr>
                <w:sz w:val="28"/>
                <w:szCs w:val="28"/>
              </w:rPr>
            </w:pPr>
          </w:p>
          <w:p w14:paraId="72E2C22A" w14:textId="47932943" w:rsidR="00A421A1" w:rsidRPr="009107CC" w:rsidRDefault="00554BF1" w:rsidP="00022755">
            <w:pPr>
              <w:jc w:val="center"/>
              <w:rPr>
                <w:sz w:val="28"/>
                <w:szCs w:val="28"/>
                <w:u w:val="single"/>
                <w:lang w:val="el-GR"/>
              </w:rPr>
            </w:pPr>
            <w:r w:rsidRPr="009107CC">
              <w:rPr>
                <w:sz w:val="28"/>
                <w:szCs w:val="28"/>
                <w:u w:val="single"/>
              </w:rPr>
              <w:t>Normal Distribution</w:t>
            </w:r>
            <w:r w:rsidR="00022755" w:rsidRPr="009107CC">
              <w:rPr>
                <w:sz w:val="28"/>
                <w:szCs w:val="28"/>
                <w:u w:val="single"/>
              </w:rPr>
              <w:t xml:space="preserve"> incrementing </w:t>
            </w:r>
            <w:r w:rsidR="00022755" w:rsidRPr="009107CC">
              <w:rPr>
                <w:sz w:val="28"/>
                <w:szCs w:val="28"/>
                <w:u w:val="single"/>
                <w:lang w:val="el-GR"/>
              </w:rPr>
              <w:t>μ</w:t>
            </w:r>
          </w:p>
          <w:p w14:paraId="434984FF" w14:textId="1C412231" w:rsidR="009107CC" w:rsidRDefault="00A421A1" w:rsidP="009107CC">
            <w:pPr>
              <w:rPr>
                <w:sz w:val="28"/>
                <w:szCs w:val="28"/>
                <w:lang w:val="en-GB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B94F5AA" wp14:editId="78B402DB">
                  <wp:extent cx="3075305" cy="230648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9062" cy="2331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107CC">
              <w:rPr>
                <w:noProof/>
                <w:sz w:val="28"/>
                <w:szCs w:val="28"/>
                <w:lang w:val="en-GB"/>
              </w:rPr>
              <w:drawing>
                <wp:inline distT="0" distB="0" distL="0" distR="0" wp14:anchorId="462D3F62" wp14:editId="716171B5">
                  <wp:extent cx="3060700" cy="2295525"/>
                  <wp:effectExtent l="0" t="0" r="635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9949" cy="2302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2A2ECA" w14:textId="133936B4" w:rsidR="00083070" w:rsidRPr="00B02F8E" w:rsidRDefault="009107CC" w:rsidP="00B02F8E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GB"/>
              </w:rPr>
              <w:drawing>
                <wp:inline distT="0" distB="0" distL="0" distR="0" wp14:anchorId="57969B5B" wp14:editId="0161688E">
                  <wp:extent cx="2997200" cy="22479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4207" cy="226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  <w:lang w:val="en-GB"/>
              </w:rPr>
              <w:drawing>
                <wp:inline distT="0" distB="0" distL="0" distR="0" wp14:anchorId="7C74901A" wp14:editId="55E068B6">
                  <wp:extent cx="3060700" cy="2295525"/>
                  <wp:effectExtent l="0" t="0" r="635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70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F97EC" w14:textId="77777777" w:rsidR="006B56F0" w:rsidRDefault="006B56F0" w:rsidP="00B02F8E">
            <w:pPr>
              <w:jc w:val="center"/>
              <w:rPr>
                <w:sz w:val="28"/>
                <w:szCs w:val="28"/>
                <w:u w:val="single"/>
              </w:rPr>
            </w:pPr>
          </w:p>
          <w:p w14:paraId="036CE283" w14:textId="77DFBAA5" w:rsidR="006B56F0" w:rsidRDefault="006B56F0" w:rsidP="00AC4DC4">
            <w:pPr>
              <w:rPr>
                <w:sz w:val="28"/>
                <w:szCs w:val="28"/>
                <w:u w:val="single"/>
              </w:rPr>
            </w:pPr>
          </w:p>
          <w:p w14:paraId="5D084579" w14:textId="215E24C6" w:rsidR="00AC4DC4" w:rsidRDefault="00AC4DC4" w:rsidP="00AC4DC4">
            <w:pPr>
              <w:rPr>
                <w:sz w:val="28"/>
                <w:szCs w:val="28"/>
                <w:u w:val="single"/>
              </w:rPr>
            </w:pPr>
          </w:p>
          <w:p w14:paraId="33B59666" w14:textId="5857920F" w:rsidR="00AC4DC4" w:rsidRDefault="00AC4DC4" w:rsidP="00AC4DC4">
            <w:pPr>
              <w:rPr>
                <w:sz w:val="28"/>
                <w:szCs w:val="28"/>
                <w:u w:val="single"/>
              </w:rPr>
            </w:pPr>
          </w:p>
          <w:p w14:paraId="328B1C79" w14:textId="1DD00B53" w:rsidR="00AC4DC4" w:rsidRDefault="00AC4DC4" w:rsidP="00AC4DC4">
            <w:pPr>
              <w:rPr>
                <w:sz w:val="28"/>
                <w:szCs w:val="28"/>
                <w:u w:val="single"/>
              </w:rPr>
            </w:pPr>
          </w:p>
          <w:p w14:paraId="514F3FED" w14:textId="68543997" w:rsidR="00AC4DC4" w:rsidRDefault="00AC4DC4" w:rsidP="00AC4DC4">
            <w:pPr>
              <w:rPr>
                <w:sz w:val="28"/>
                <w:szCs w:val="28"/>
                <w:u w:val="single"/>
              </w:rPr>
            </w:pPr>
          </w:p>
          <w:p w14:paraId="0232558A" w14:textId="60083006" w:rsidR="00AC4DC4" w:rsidRDefault="00AC4DC4" w:rsidP="00AC4DC4">
            <w:pPr>
              <w:rPr>
                <w:sz w:val="28"/>
                <w:szCs w:val="28"/>
                <w:u w:val="single"/>
              </w:rPr>
            </w:pPr>
          </w:p>
          <w:p w14:paraId="4B22ECCB" w14:textId="77777777" w:rsidR="006B56F0" w:rsidRDefault="006B56F0" w:rsidP="00973FEF">
            <w:pPr>
              <w:rPr>
                <w:sz w:val="28"/>
                <w:szCs w:val="28"/>
                <w:u w:val="single"/>
              </w:rPr>
            </w:pPr>
          </w:p>
          <w:p w14:paraId="731CAB53" w14:textId="4B4903C8" w:rsidR="00554BF1" w:rsidRPr="00B02F8E" w:rsidRDefault="00022755" w:rsidP="00B02F8E">
            <w:pPr>
              <w:jc w:val="center"/>
              <w:rPr>
                <w:sz w:val="28"/>
                <w:szCs w:val="28"/>
                <w:u w:val="single"/>
                <w:lang w:val="el-GR"/>
              </w:rPr>
            </w:pPr>
            <w:r w:rsidRPr="009107CC">
              <w:rPr>
                <w:sz w:val="28"/>
                <w:szCs w:val="28"/>
                <w:u w:val="single"/>
              </w:rPr>
              <w:t xml:space="preserve">Normal Distribution incrementing </w:t>
            </w:r>
            <w:r w:rsidRPr="009107CC">
              <w:rPr>
                <w:sz w:val="28"/>
                <w:szCs w:val="28"/>
                <w:u w:val="single"/>
                <w:lang w:val="el-GR"/>
              </w:rPr>
              <w:t>σ</w:t>
            </w:r>
          </w:p>
          <w:p w14:paraId="1237CACA" w14:textId="77777777" w:rsidR="001B6498" w:rsidRPr="00546081" w:rsidRDefault="009E74F7" w:rsidP="009E74F7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72E6506" wp14:editId="2575C5E9">
                  <wp:extent cx="2990850" cy="2243138"/>
                  <wp:effectExtent l="0" t="0" r="0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8006" cy="2248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6D7593D5" wp14:editId="26E99787">
                  <wp:extent cx="2943225" cy="2207420"/>
                  <wp:effectExtent l="0" t="0" r="0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5090" cy="2208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7163ACF6" wp14:editId="51277395">
                  <wp:extent cx="2980266" cy="22352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144" cy="2250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A74B7">
              <w:rPr>
                <w:noProof/>
                <w:sz w:val="28"/>
                <w:szCs w:val="28"/>
              </w:rPr>
              <w:drawing>
                <wp:inline distT="0" distB="0" distL="0" distR="0" wp14:anchorId="055262C2" wp14:editId="2C9EE67D">
                  <wp:extent cx="2914650" cy="2188362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2188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1FCA06" w14:textId="2DE586AA" w:rsidR="00BC108F" w:rsidRPr="00546081" w:rsidRDefault="00BC108F" w:rsidP="00EF4316">
            <w:pPr>
              <w:rPr>
                <w:sz w:val="28"/>
                <w:szCs w:val="28"/>
                <w:lang w:val="en-GB"/>
              </w:rPr>
            </w:pPr>
          </w:p>
        </w:tc>
        <w:tc>
          <w:tcPr>
            <w:tcW w:w="442" w:type="dxa"/>
            <w:gridSpan w:val="2"/>
          </w:tcPr>
          <w:p w14:paraId="39961043" w14:textId="77777777" w:rsidR="00F25CE1" w:rsidRPr="0087659D" w:rsidRDefault="00F25CE1" w:rsidP="00A64FE9">
            <w:pPr>
              <w:rPr>
                <w:sz w:val="28"/>
                <w:szCs w:val="28"/>
              </w:rPr>
            </w:pPr>
          </w:p>
        </w:tc>
      </w:tr>
      <w:tr w:rsidR="00A64FE9" w:rsidRPr="0087659D" w14:paraId="019EA493" w14:textId="77777777" w:rsidTr="00327D32">
        <w:trPr>
          <w:gridAfter w:val="3"/>
          <w:wAfter w:w="719" w:type="dxa"/>
          <w:trHeight w:val="730"/>
        </w:trPr>
        <w:tc>
          <w:tcPr>
            <w:tcW w:w="426" w:type="dxa"/>
          </w:tcPr>
          <w:p w14:paraId="0DCBD4CD" w14:textId="77777777" w:rsidR="00A64FE9" w:rsidRPr="0087659D" w:rsidRDefault="00A64FE9" w:rsidP="00A64FE9">
            <w:pPr>
              <w:rPr>
                <w:sz w:val="28"/>
                <w:szCs w:val="28"/>
              </w:rPr>
            </w:pPr>
          </w:p>
        </w:tc>
        <w:tc>
          <w:tcPr>
            <w:tcW w:w="8566" w:type="dxa"/>
            <w:gridSpan w:val="11"/>
            <w:tcBorders>
              <w:top w:val="single" w:sz="18" w:space="0" w:color="476166" w:themeColor="accent1"/>
            </w:tcBorders>
          </w:tcPr>
          <w:p w14:paraId="70832980" w14:textId="5C42B13A" w:rsidR="00B70679" w:rsidRDefault="00B70679" w:rsidP="00B70679">
            <w:pPr>
              <w:pStyle w:val="Heading5"/>
            </w:pPr>
            <w:r>
              <w:t>PART 5</w:t>
            </w:r>
          </w:p>
          <w:p w14:paraId="722B9609" w14:textId="77777777" w:rsidR="00A64FE9" w:rsidRDefault="00A64FE9" w:rsidP="00A64FE9">
            <w:pPr>
              <w:rPr>
                <w:sz w:val="28"/>
                <w:szCs w:val="28"/>
              </w:rPr>
            </w:pPr>
          </w:p>
          <w:p w14:paraId="78384FDB" w14:textId="74BD5751" w:rsidR="00E81F8F" w:rsidRDefault="00E81F8F" w:rsidP="00A64FE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Last part of this project is to visually present the data that was gathered during the load of part 4. Again, </w:t>
            </w:r>
            <w:proofErr w:type="spellStart"/>
            <w:r>
              <w:rPr>
                <w:sz w:val="28"/>
                <w:szCs w:val="28"/>
              </w:rPr>
              <w:t>pymongo</w:t>
            </w:r>
            <w:proofErr w:type="spellEnd"/>
            <w:r>
              <w:rPr>
                <w:sz w:val="28"/>
                <w:szCs w:val="28"/>
              </w:rPr>
              <w:t xml:space="preserve"> was used to gain access to the mongo database through URI </w:t>
            </w:r>
            <w:r w:rsidR="00D00856">
              <w:rPr>
                <w:sz w:val="28"/>
                <w:szCs w:val="28"/>
              </w:rPr>
              <w:t xml:space="preserve">to fetch all the stored data. Firstly, </w:t>
            </w:r>
            <w:r w:rsidR="00D00856" w:rsidRPr="003415F3">
              <w:rPr>
                <w:sz w:val="28"/>
                <w:szCs w:val="28"/>
              </w:rPr>
              <w:t>all records from each collection are being fetch</w:t>
            </w:r>
            <w:r w:rsidR="003415F3" w:rsidRPr="003415F3">
              <w:rPr>
                <w:sz w:val="28"/>
                <w:szCs w:val="28"/>
              </w:rPr>
              <w:t>ed and</w:t>
            </w:r>
            <w:r w:rsidR="00D00856" w:rsidRPr="003415F3">
              <w:rPr>
                <w:sz w:val="28"/>
                <w:szCs w:val="28"/>
              </w:rPr>
              <w:t xml:space="preserve"> sorted by ascending</w:t>
            </w:r>
            <w:r w:rsidR="00D00856" w:rsidRPr="00D00856">
              <w:rPr>
                <w:sz w:val="28"/>
                <w:szCs w:val="28"/>
                <w:u w:val="single"/>
              </w:rPr>
              <w:t xml:space="preserve"> </w:t>
            </w:r>
            <w:r w:rsidR="00D00856">
              <w:rPr>
                <w:sz w:val="28"/>
                <w:szCs w:val="28"/>
              </w:rPr>
              <w:t>timestamp. Afterwards, the data is manipulated in order to get similar graphs with</w:t>
            </w:r>
            <w:r w:rsidR="002775C7">
              <w:rPr>
                <w:sz w:val="28"/>
                <w:szCs w:val="28"/>
              </w:rPr>
              <w:t xml:space="preserve"> the ones of the</w:t>
            </w:r>
            <w:r w:rsidR="00D00856">
              <w:rPr>
                <w:sz w:val="28"/>
                <w:szCs w:val="28"/>
              </w:rPr>
              <w:t xml:space="preserve"> </w:t>
            </w:r>
            <w:proofErr w:type="spellStart"/>
            <w:r w:rsidR="00D00856">
              <w:rPr>
                <w:sz w:val="28"/>
                <w:szCs w:val="28"/>
              </w:rPr>
              <w:t>cAdvisor</w:t>
            </w:r>
            <w:proofErr w:type="spellEnd"/>
            <w:r w:rsidR="00D00856">
              <w:rPr>
                <w:sz w:val="28"/>
                <w:szCs w:val="28"/>
              </w:rPr>
              <w:t>. In detail:</w:t>
            </w:r>
          </w:p>
          <w:p w14:paraId="16E3DA29" w14:textId="2986A1BC" w:rsidR="00304C0F" w:rsidRDefault="00304C0F" w:rsidP="00D00856">
            <w:pPr>
              <w:pStyle w:val="ListParagraph"/>
              <w:numPr>
                <w:ilvl w:val="0"/>
                <w:numId w:val="1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Network I/O difference is calculated </w:t>
            </w:r>
            <w:bookmarkStart w:id="7" w:name="_MON_1637947028"/>
            <w:bookmarkEnd w:id="7"/>
            <w:r>
              <w:rPr>
                <w:sz w:val="28"/>
                <w:szCs w:val="28"/>
              </w:rPr>
              <w:object w:dxaOrig="9026" w:dyaOrig="1349" w14:anchorId="533D2E98">
                <v:shape id="_x0000_i1032" type="#_x0000_t75" style="width:451.15pt;height:67.5pt" o:ole="">
                  <v:imagedata r:id="rId42" o:title=""/>
                </v:shape>
                <o:OLEObject Type="Embed" ProgID="Word.OpenDocumentText.12" ShapeID="_x0000_i1032" DrawAspect="Content" ObjectID="_1649768068" r:id="rId43"/>
              </w:object>
            </w:r>
          </w:p>
          <w:p w14:paraId="3FB411FA" w14:textId="26AEA57E" w:rsidR="008E1353" w:rsidRDefault="008E1353" w:rsidP="00D00856">
            <w:pPr>
              <w:pStyle w:val="ListParagraph"/>
              <w:numPr>
                <w:ilvl w:val="0"/>
                <w:numId w:val="1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Memory is transformed </w:t>
            </w:r>
            <w:r w:rsidR="00FD106F">
              <w:rPr>
                <w:sz w:val="28"/>
                <w:szCs w:val="28"/>
              </w:rPr>
              <w:t>in</w:t>
            </w:r>
            <w:r>
              <w:rPr>
                <w:sz w:val="28"/>
                <w:szCs w:val="28"/>
              </w:rPr>
              <w:t>to Megabytes</w:t>
            </w:r>
          </w:p>
          <w:p w14:paraId="54626A34" w14:textId="05353DE4" w:rsidR="00D00856" w:rsidRPr="00D00856" w:rsidRDefault="00FB053B" w:rsidP="00D00856">
            <w:pPr>
              <w:pStyle w:val="ListParagraph"/>
              <w:numPr>
                <w:ilvl w:val="0"/>
                <w:numId w:val="1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CPU</w:t>
            </w:r>
            <w:r w:rsidR="00D00856">
              <w:rPr>
                <w:sz w:val="28"/>
                <w:szCs w:val="28"/>
              </w:rPr>
              <w:t xml:space="preserve"> percentage is calculated by the following formula</w:t>
            </w:r>
            <w:bookmarkStart w:id="8" w:name="_MON_1637946621"/>
            <w:bookmarkEnd w:id="8"/>
            <w:r w:rsidR="008E1353">
              <w:rPr>
                <w:sz w:val="28"/>
                <w:szCs w:val="28"/>
              </w:rPr>
              <w:object w:dxaOrig="9026" w:dyaOrig="1044" w14:anchorId="1CE6BEFF">
                <v:shape id="_x0000_i1033" type="#_x0000_t75" style="width:451.15pt;height:52.5pt" o:ole="">
                  <v:imagedata r:id="rId44" o:title=""/>
                </v:shape>
                <o:OLEObject Type="Embed" ProgID="Word.OpenDocumentText.12" ShapeID="_x0000_i1033" DrawAspect="Content" ObjectID="_1649768069" r:id="rId45"/>
              </w:object>
            </w:r>
          </w:p>
        </w:tc>
        <w:tc>
          <w:tcPr>
            <w:tcW w:w="1079" w:type="dxa"/>
            <w:gridSpan w:val="3"/>
          </w:tcPr>
          <w:p w14:paraId="5E912754" w14:textId="77777777" w:rsidR="00A64FE9" w:rsidRPr="0087659D" w:rsidRDefault="00A64FE9" w:rsidP="00A64FE9">
            <w:pPr>
              <w:rPr>
                <w:sz w:val="28"/>
                <w:szCs w:val="28"/>
              </w:rPr>
            </w:pPr>
          </w:p>
        </w:tc>
      </w:tr>
    </w:tbl>
    <w:p w14:paraId="184FF02F" w14:textId="5BD55C9B" w:rsidR="00E57F81" w:rsidRDefault="00803B3D" w:rsidP="00304C0F">
      <w:pPr>
        <w:pStyle w:val="ListParagraph"/>
        <w:rPr>
          <w:sz w:val="28"/>
          <w:szCs w:val="28"/>
        </w:rPr>
      </w:pPr>
      <w:r w:rsidRPr="00F47E56">
        <w:rPr>
          <w:sz w:val="28"/>
          <w:szCs w:val="28"/>
        </w:rPr>
        <w:t>All</w:t>
      </w:r>
      <w:r w:rsidR="00761B65" w:rsidRPr="00F47E56">
        <w:rPr>
          <w:sz w:val="28"/>
          <w:szCs w:val="28"/>
        </w:rPr>
        <w:t xml:space="preserve"> the </w:t>
      </w:r>
      <w:r w:rsidR="00304C0F" w:rsidRPr="00F47E56">
        <w:rPr>
          <w:sz w:val="28"/>
          <w:szCs w:val="28"/>
        </w:rPr>
        <w:t>above is represented via plots in correlation with time</w:t>
      </w:r>
      <w:r w:rsidR="00833B7B" w:rsidRPr="00F47E56">
        <w:rPr>
          <w:sz w:val="28"/>
          <w:szCs w:val="28"/>
        </w:rPr>
        <w:t xml:space="preserve">. All plots can be found at </w:t>
      </w:r>
      <w:proofErr w:type="gramStart"/>
      <w:r w:rsidR="00833B7B" w:rsidRPr="00F47E56">
        <w:rPr>
          <w:sz w:val="28"/>
          <w:szCs w:val="28"/>
        </w:rPr>
        <w:t>“./</w:t>
      </w:r>
      <w:proofErr w:type="gramEnd"/>
      <w:r w:rsidR="007A11F9" w:rsidRPr="00F47E56">
        <w:rPr>
          <w:sz w:val="28"/>
          <w:szCs w:val="28"/>
        </w:rPr>
        <w:t>graphs/results</w:t>
      </w:r>
      <w:r w:rsidR="00CD69D0">
        <w:rPr>
          <w:sz w:val="28"/>
          <w:szCs w:val="28"/>
        </w:rPr>
        <w:t>/{</w:t>
      </w:r>
      <w:proofErr w:type="spellStart"/>
      <w:r w:rsidR="003A5D36">
        <w:rPr>
          <w:sz w:val="28"/>
          <w:szCs w:val="28"/>
        </w:rPr>
        <w:t>distribution</w:t>
      </w:r>
      <w:r w:rsidR="0096169C">
        <w:rPr>
          <w:sz w:val="28"/>
          <w:szCs w:val="28"/>
        </w:rPr>
        <w:t>_used</w:t>
      </w:r>
      <w:proofErr w:type="spellEnd"/>
      <w:r w:rsidR="00CD69D0">
        <w:rPr>
          <w:sz w:val="28"/>
          <w:szCs w:val="28"/>
        </w:rPr>
        <w:t>}/{</w:t>
      </w:r>
      <w:proofErr w:type="spellStart"/>
      <w:r w:rsidR="00CD69D0">
        <w:rPr>
          <w:sz w:val="28"/>
          <w:szCs w:val="28"/>
        </w:rPr>
        <w:t>file_name</w:t>
      </w:r>
      <w:proofErr w:type="spellEnd"/>
      <w:r w:rsidR="0096169C">
        <w:rPr>
          <w:sz w:val="28"/>
          <w:szCs w:val="28"/>
        </w:rPr>
        <w:t>}</w:t>
      </w:r>
      <w:r w:rsidR="000908D4">
        <w:rPr>
          <w:sz w:val="28"/>
          <w:szCs w:val="28"/>
        </w:rPr>
        <w:t>.</w:t>
      </w:r>
      <w:r w:rsidR="00263C56" w:rsidRPr="00F47E56">
        <w:rPr>
          <w:sz w:val="28"/>
          <w:szCs w:val="28"/>
        </w:rPr>
        <w:t xml:space="preserve"> Each</w:t>
      </w:r>
      <w:r w:rsidR="00EE75B3" w:rsidRPr="00F47E56">
        <w:rPr>
          <w:sz w:val="28"/>
          <w:szCs w:val="28"/>
        </w:rPr>
        <w:t xml:space="preserve"> name’s file specifies the </w:t>
      </w:r>
      <w:r w:rsidR="00985818" w:rsidRPr="00F47E56">
        <w:rPr>
          <w:sz w:val="28"/>
          <w:szCs w:val="28"/>
        </w:rPr>
        <w:t>distribution</w:t>
      </w:r>
      <w:r w:rsidR="000A0682" w:rsidRPr="00F47E56">
        <w:rPr>
          <w:sz w:val="28"/>
          <w:szCs w:val="28"/>
        </w:rPr>
        <w:t xml:space="preserve">, the distribution </w:t>
      </w:r>
      <w:r w:rsidR="00985818" w:rsidRPr="00F47E56">
        <w:rPr>
          <w:sz w:val="28"/>
          <w:szCs w:val="28"/>
        </w:rPr>
        <w:t xml:space="preserve">values </w:t>
      </w:r>
      <w:r w:rsidR="000A0682" w:rsidRPr="00F47E56">
        <w:rPr>
          <w:sz w:val="28"/>
          <w:szCs w:val="28"/>
        </w:rPr>
        <w:t>and the application</w:t>
      </w:r>
      <w:r w:rsidR="00531EF8" w:rsidRPr="00F47E56">
        <w:rPr>
          <w:sz w:val="28"/>
          <w:szCs w:val="28"/>
        </w:rPr>
        <w:t xml:space="preserve"> (for simplicity </w:t>
      </w:r>
      <w:r w:rsidR="00967798" w:rsidRPr="00F47E56">
        <w:rPr>
          <w:sz w:val="28"/>
          <w:szCs w:val="28"/>
        </w:rPr>
        <w:t>app1 &amp; app2</w:t>
      </w:r>
      <w:r w:rsidR="00FB053B" w:rsidRPr="00F47E56">
        <w:rPr>
          <w:sz w:val="28"/>
          <w:szCs w:val="28"/>
        </w:rPr>
        <w:t xml:space="preserve"> was used to refer to the </w:t>
      </w:r>
      <w:r w:rsidR="00545C23">
        <w:rPr>
          <w:sz w:val="28"/>
          <w:szCs w:val="28"/>
        </w:rPr>
        <w:t>each of the replicas</w:t>
      </w:r>
      <w:r w:rsidR="00FB053B" w:rsidRPr="00F47E56">
        <w:rPr>
          <w:sz w:val="28"/>
          <w:szCs w:val="28"/>
        </w:rPr>
        <w:t>)</w:t>
      </w:r>
      <w:r w:rsidR="000A0682" w:rsidRPr="00F47E56">
        <w:rPr>
          <w:sz w:val="28"/>
          <w:szCs w:val="28"/>
        </w:rPr>
        <w:t>.</w:t>
      </w:r>
      <w:r w:rsidR="00C974A3" w:rsidRPr="00F47E56">
        <w:rPr>
          <w:sz w:val="28"/>
          <w:szCs w:val="28"/>
        </w:rPr>
        <w:t xml:space="preserve"> </w:t>
      </w:r>
    </w:p>
    <w:p w14:paraId="0B753D63" w14:textId="77777777" w:rsidR="00E57F81" w:rsidRDefault="00E57F81" w:rsidP="00304C0F">
      <w:pPr>
        <w:pStyle w:val="ListParagraph"/>
        <w:rPr>
          <w:sz w:val="28"/>
          <w:szCs w:val="28"/>
        </w:rPr>
      </w:pPr>
    </w:p>
    <w:p w14:paraId="7A0F816A" w14:textId="0C93E694" w:rsidR="00CC0109" w:rsidRDefault="00E57F81" w:rsidP="00304C0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this paragraph, t</w:t>
      </w:r>
      <w:r w:rsidR="00C974A3" w:rsidRPr="00F47E56">
        <w:rPr>
          <w:sz w:val="28"/>
          <w:szCs w:val="28"/>
        </w:rPr>
        <w:t>he most noticeable trends</w:t>
      </w:r>
      <w:r w:rsidR="00593A0C">
        <w:rPr>
          <w:sz w:val="28"/>
          <w:szCs w:val="28"/>
        </w:rPr>
        <w:t>,</w:t>
      </w:r>
      <w:r w:rsidR="00753789">
        <w:rPr>
          <w:sz w:val="28"/>
          <w:szCs w:val="28"/>
        </w:rPr>
        <w:t xml:space="preserve"> </w:t>
      </w:r>
      <w:r w:rsidR="00593A0C">
        <w:rPr>
          <w:sz w:val="28"/>
          <w:szCs w:val="28"/>
        </w:rPr>
        <w:t>which</w:t>
      </w:r>
      <w:r w:rsidR="00A041CC" w:rsidRPr="00F47E56">
        <w:rPr>
          <w:sz w:val="28"/>
          <w:szCs w:val="28"/>
        </w:rPr>
        <w:t xml:space="preserve"> were observed</w:t>
      </w:r>
      <w:r w:rsidR="00C974A3" w:rsidRPr="00F47E56">
        <w:rPr>
          <w:sz w:val="28"/>
          <w:szCs w:val="28"/>
        </w:rPr>
        <w:t xml:space="preserve"> </w:t>
      </w:r>
      <w:r w:rsidR="004C3BF7">
        <w:rPr>
          <w:sz w:val="28"/>
          <w:szCs w:val="28"/>
        </w:rPr>
        <w:t>analyzing the above produces plots</w:t>
      </w:r>
      <w:r w:rsidR="00753789">
        <w:rPr>
          <w:sz w:val="28"/>
          <w:szCs w:val="28"/>
        </w:rPr>
        <w:t>,</w:t>
      </w:r>
      <w:r w:rsidR="004C3BF7">
        <w:rPr>
          <w:sz w:val="28"/>
          <w:szCs w:val="28"/>
        </w:rPr>
        <w:t xml:space="preserve"> </w:t>
      </w:r>
      <w:r w:rsidR="00802FA5">
        <w:rPr>
          <w:sz w:val="28"/>
          <w:szCs w:val="28"/>
        </w:rPr>
        <w:t>are going</w:t>
      </w:r>
      <w:r w:rsidR="00593A0C">
        <w:rPr>
          <w:sz w:val="28"/>
          <w:szCs w:val="28"/>
        </w:rPr>
        <w:t xml:space="preserve"> to be discussed.</w:t>
      </w:r>
      <w:r w:rsidR="00753789" w:rsidRPr="00F47E56">
        <w:rPr>
          <w:sz w:val="28"/>
          <w:szCs w:val="28"/>
        </w:rPr>
        <w:t xml:space="preserve"> </w:t>
      </w:r>
      <w:r w:rsidR="00CC0109" w:rsidRPr="00F47E56">
        <w:rPr>
          <w:sz w:val="28"/>
          <w:szCs w:val="28"/>
        </w:rPr>
        <w:t xml:space="preserve">First of all, </w:t>
      </w:r>
      <w:r w:rsidR="00864EB7" w:rsidRPr="00F47E56">
        <w:rPr>
          <w:sz w:val="28"/>
          <w:szCs w:val="28"/>
        </w:rPr>
        <w:t xml:space="preserve">as it was expected </w:t>
      </w:r>
      <w:r w:rsidR="003807D9" w:rsidRPr="00F47E56">
        <w:rPr>
          <w:sz w:val="28"/>
          <w:szCs w:val="28"/>
        </w:rPr>
        <w:t>the over</w:t>
      </w:r>
      <w:r w:rsidR="00026A31" w:rsidRPr="00F47E56">
        <w:rPr>
          <w:sz w:val="28"/>
          <w:szCs w:val="28"/>
        </w:rPr>
        <w:t>all application load</w:t>
      </w:r>
      <w:r w:rsidR="008D445E" w:rsidRPr="00F47E56">
        <w:rPr>
          <w:sz w:val="28"/>
          <w:szCs w:val="28"/>
        </w:rPr>
        <w:t xml:space="preserve"> that was produced by low values of mu’s and sigma’s on normal distribution or low </w:t>
      </w:r>
      <w:r w:rsidR="00FB053B" w:rsidRPr="00F47E56">
        <w:rPr>
          <w:sz w:val="28"/>
          <w:szCs w:val="28"/>
        </w:rPr>
        <w:t>lambda’s</w:t>
      </w:r>
      <w:r w:rsidR="008D445E" w:rsidRPr="00F47E56">
        <w:rPr>
          <w:sz w:val="28"/>
          <w:szCs w:val="28"/>
        </w:rPr>
        <w:t xml:space="preserve"> value </w:t>
      </w:r>
      <w:r w:rsidR="00363A85" w:rsidRPr="00F47E56">
        <w:rPr>
          <w:sz w:val="28"/>
          <w:szCs w:val="28"/>
        </w:rPr>
        <w:t>on poisons accordingly</w:t>
      </w:r>
      <w:r w:rsidR="00026A31" w:rsidRPr="00F47E56">
        <w:rPr>
          <w:sz w:val="28"/>
          <w:szCs w:val="28"/>
        </w:rPr>
        <w:t xml:space="preserve"> was </w:t>
      </w:r>
      <w:r w:rsidR="00363A85" w:rsidRPr="00F47E56">
        <w:rPr>
          <w:sz w:val="28"/>
          <w:szCs w:val="28"/>
        </w:rPr>
        <w:t>more</w:t>
      </w:r>
      <w:r w:rsidR="00026A31" w:rsidRPr="00F47E56">
        <w:rPr>
          <w:sz w:val="28"/>
          <w:szCs w:val="28"/>
        </w:rPr>
        <w:t xml:space="preserve"> demanded </w:t>
      </w:r>
      <w:r w:rsidR="00813D28" w:rsidRPr="00F47E56">
        <w:rPr>
          <w:sz w:val="28"/>
          <w:szCs w:val="28"/>
        </w:rPr>
        <w:t>opposed to the one that was produced by high values</w:t>
      </w:r>
      <w:r w:rsidR="00144DB5" w:rsidRPr="00F47E56">
        <w:rPr>
          <w:sz w:val="28"/>
          <w:szCs w:val="28"/>
        </w:rPr>
        <w:t xml:space="preserve"> on both formula’s</w:t>
      </w:r>
      <w:r w:rsidR="00125436" w:rsidRPr="00F47E56">
        <w:rPr>
          <w:sz w:val="28"/>
          <w:szCs w:val="28"/>
        </w:rPr>
        <w:t xml:space="preserve">. The apparent reason is that </w:t>
      </w:r>
      <w:proofErr w:type="gramStart"/>
      <w:r w:rsidR="00142CFC" w:rsidRPr="00F47E56">
        <w:rPr>
          <w:sz w:val="28"/>
          <w:szCs w:val="28"/>
        </w:rPr>
        <w:t>as long as</w:t>
      </w:r>
      <w:proofErr w:type="gramEnd"/>
      <w:r w:rsidR="00125436" w:rsidRPr="00F47E56">
        <w:rPr>
          <w:sz w:val="28"/>
          <w:szCs w:val="28"/>
        </w:rPr>
        <w:t xml:space="preserve"> the inter-request time is </w:t>
      </w:r>
      <w:r w:rsidR="0063150E" w:rsidRPr="00F47E56">
        <w:rPr>
          <w:sz w:val="28"/>
          <w:szCs w:val="28"/>
        </w:rPr>
        <w:t>rising</w:t>
      </w:r>
      <w:r w:rsidR="00142CFC" w:rsidRPr="00F47E56">
        <w:rPr>
          <w:sz w:val="28"/>
          <w:szCs w:val="28"/>
        </w:rPr>
        <w:t xml:space="preserve"> the </w:t>
      </w:r>
      <w:r w:rsidR="006B1AB2" w:rsidRPr="00F47E56">
        <w:rPr>
          <w:sz w:val="28"/>
          <w:szCs w:val="28"/>
        </w:rPr>
        <w:t>time between re</w:t>
      </w:r>
      <w:r w:rsidR="00B06A8F" w:rsidRPr="00F47E56">
        <w:rPr>
          <w:sz w:val="28"/>
          <w:szCs w:val="28"/>
        </w:rPr>
        <w:t>quests is also increasing</w:t>
      </w:r>
      <w:r w:rsidR="0063150E" w:rsidRPr="00F47E56">
        <w:rPr>
          <w:sz w:val="28"/>
          <w:szCs w:val="28"/>
        </w:rPr>
        <w:t xml:space="preserve"> hence the </w:t>
      </w:r>
      <w:r w:rsidR="003763DB" w:rsidRPr="00F47E56">
        <w:rPr>
          <w:sz w:val="28"/>
          <w:szCs w:val="28"/>
        </w:rPr>
        <w:t xml:space="preserve">overall traffic is decreasing. </w:t>
      </w:r>
      <w:r w:rsidR="00B040D2" w:rsidRPr="00F47E56">
        <w:rPr>
          <w:sz w:val="28"/>
          <w:szCs w:val="28"/>
        </w:rPr>
        <w:t>The difference can be observed in the following examples.</w:t>
      </w:r>
    </w:p>
    <w:p w14:paraId="465B2CC9" w14:textId="77777777" w:rsidR="005103E9" w:rsidRPr="00F47E56" w:rsidRDefault="005103E9" w:rsidP="00304C0F">
      <w:pPr>
        <w:pStyle w:val="ListParagraph"/>
        <w:rPr>
          <w:sz w:val="28"/>
          <w:szCs w:val="28"/>
        </w:rPr>
      </w:pPr>
    </w:p>
    <w:p w14:paraId="62D517F7" w14:textId="3C7ACF36" w:rsidR="005A0209" w:rsidRDefault="00927A82">
      <w:r>
        <w:rPr>
          <w:noProof/>
          <w:sz w:val="28"/>
          <w:szCs w:val="28"/>
        </w:rPr>
        <w:drawing>
          <wp:inline distT="0" distB="0" distL="0" distR="0" wp14:anchorId="2872EFA3" wp14:editId="4706BEC2">
            <wp:extent cx="3133498" cy="2352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489" cy="237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CC5">
        <w:rPr>
          <w:noProof/>
          <w:sz w:val="28"/>
          <w:szCs w:val="28"/>
        </w:rPr>
        <w:drawing>
          <wp:inline distT="0" distB="0" distL="0" distR="0" wp14:anchorId="1EF4B2E3" wp14:editId="3A193D4C">
            <wp:extent cx="3086100" cy="2317087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349" cy="235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422A5" w14:textId="77777777" w:rsidR="005103E9" w:rsidRDefault="005103E9" w:rsidP="003B2503">
      <w:pPr>
        <w:ind w:left="720"/>
      </w:pPr>
    </w:p>
    <w:p w14:paraId="74A4D2C5" w14:textId="7C9CC5E9" w:rsidR="003B2503" w:rsidRPr="00AC4DC4" w:rsidRDefault="00690B74" w:rsidP="003B2503">
      <w:pPr>
        <w:ind w:left="720"/>
        <w:rPr>
          <w:sz w:val="28"/>
          <w:szCs w:val="28"/>
          <w:lang w:val="en-GB"/>
        </w:rPr>
      </w:pPr>
      <w:r w:rsidRPr="00AC4DC4">
        <w:rPr>
          <w:sz w:val="28"/>
          <w:szCs w:val="28"/>
        </w:rPr>
        <w:t xml:space="preserve">As </w:t>
      </w:r>
      <w:r w:rsidR="009C2E93" w:rsidRPr="00AC4DC4">
        <w:rPr>
          <w:sz w:val="28"/>
          <w:szCs w:val="28"/>
        </w:rPr>
        <w:t xml:space="preserve">it can be observed the maximum </w:t>
      </w:r>
      <w:r w:rsidR="00666E3D" w:rsidRPr="00AC4DC4">
        <w:rPr>
          <w:sz w:val="28"/>
          <w:szCs w:val="28"/>
        </w:rPr>
        <w:t xml:space="preserve">CPU load is 0.4% on both applications in the span of </w:t>
      </w:r>
      <w:r w:rsidR="00F450A5" w:rsidRPr="00AC4DC4">
        <w:rPr>
          <w:sz w:val="28"/>
          <w:szCs w:val="28"/>
        </w:rPr>
        <w:t xml:space="preserve">approximately two and </w:t>
      </w:r>
      <w:r w:rsidR="00560084">
        <w:rPr>
          <w:sz w:val="28"/>
          <w:szCs w:val="28"/>
        </w:rPr>
        <w:t xml:space="preserve">a </w:t>
      </w:r>
      <w:r w:rsidR="00F450A5" w:rsidRPr="00AC4DC4">
        <w:rPr>
          <w:sz w:val="28"/>
          <w:szCs w:val="28"/>
        </w:rPr>
        <w:t>half minutes</w:t>
      </w:r>
      <w:r w:rsidR="009C6716" w:rsidRPr="00AC4DC4">
        <w:rPr>
          <w:sz w:val="28"/>
          <w:szCs w:val="28"/>
        </w:rPr>
        <w:t xml:space="preserve">. On the other </w:t>
      </w:r>
      <w:r w:rsidR="005103E9" w:rsidRPr="00AC4DC4">
        <w:rPr>
          <w:sz w:val="28"/>
          <w:szCs w:val="28"/>
        </w:rPr>
        <w:t>hand,</w:t>
      </w:r>
      <w:r w:rsidR="009C6716" w:rsidRPr="00AC4DC4">
        <w:rPr>
          <w:sz w:val="28"/>
          <w:szCs w:val="28"/>
        </w:rPr>
        <w:t xml:space="preserve"> </w:t>
      </w:r>
      <w:r w:rsidR="00C9631C" w:rsidRPr="00AC4DC4">
        <w:rPr>
          <w:sz w:val="28"/>
          <w:szCs w:val="28"/>
        </w:rPr>
        <w:t xml:space="preserve">the maximum </w:t>
      </w:r>
      <w:r w:rsidR="00E86A8D" w:rsidRPr="00AC4DC4">
        <w:rPr>
          <w:sz w:val="28"/>
          <w:szCs w:val="28"/>
        </w:rPr>
        <w:t>CPU usage percentage</w:t>
      </w:r>
      <w:r w:rsidR="003B2503" w:rsidRPr="00AC4DC4">
        <w:rPr>
          <w:sz w:val="28"/>
          <w:szCs w:val="28"/>
        </w:rPr>
        <w:t xml:space="preserve"> if the </w:t>
      </w:r>
      <w:r w:rsidR="00DD4477" w:rsidRPr="00AC4DC4">
        <w:rPr>
          <w:sz w:val="28"/>
          <w:szCs w:val="28"/>
        </w:rPr>
        <w:t xml:space="preserve">same requests </w:t>
      </w:r>
      <w:r w:rsidR="00560084">
        <w:rPr>
          <w:sz w:val="28"/>
          <w:szCs w:val="28"/>
        </w:rPr>
        <w:t>are</w:t>
      </w:r>
      <w:r w:rsidR="00DD4477" w:rsidRPr="00AC4DC4">
        <w:rPr>
          <w:sz w:val="28"/>
          <w:szCs w:val="28"/>
        </w:rPr>
        <w:t xml:space="preserve"> expanding in the span of </w:t>
      </w:r>
      <w:r w:rsidR="005103E9" w:rsidRPr="00AC4DC4">
        <w:rPr>
          <w:sz w:val="28"/>
          <w:szCs w:val="28"/>
        </w:rPr>
        <w:t xml:space="preserve">4 minutes is </w:t>
      </w:r>
      <w:r w:rsidR="00850A34" w:rsidRPr="00AC4DC4">
        <w:rPr>
          <w:sz w:val="28"/>
          <w:szCs w:val="28"/>
        </w:rPr>
        <w:t>0.06 which is greatly less than the 0.4 that was observed in the above examples.</w:t>
      </w:r>
      <w:r w:rsidR="00AB5DAD" w:rsidRPr="00AC4DC4">
        <w:rPr>
          <w:sz w:val="28"/>
          <w:szCs w:val="28"/>
        </w:rPr>
        <w:t xml:space="preserve"> Not only that </w:t>
      </w:r>
      <w:r w:rsidR="00E41290" w:rsidRPr="00AC4DC4">
        <w:rPr>
          <w:sz w:val="28"/>
          <w:szCs w:val="28"/>
        </w:rPr>
        <w:t xml:space="preserve">the overall </w:t>
      </w:r>
      <w:r w:rsidR="00934CC1" w:rsidRPr="00AC4DC4">
        <w:rPr>
          <w:sz w:val="28"/>
          <w:szCs w:val="28"/>
        </w:rPr>
        <w:t xml:space="preserve">CPU use is </w:t>
      </w:r>
      <w:r w:rsidR="00A4397A" w:rsidRPr="00AC4DC4">
        <w:rPr>
          <w:sz w:val="28"/>
          <w:szCs w:val="28"/>
        </w:rPr>
        <w:t>higher but also the spikes that were occurred during the requests are</w:t>
      </w:r>
      <w:r w:rsidR="00D06504" w:rsidRPr="00AC4DC4">
        <w:rPr>
          <w:sz w:val="28"/>
          <w:szCs w:val="28"/>
        </w:rPr>
        <w:t xml:space="preserve"> sharper and longer.</w:t>
      </w:r>
      <w:r w:rsidR="00050390" w:rsidRPr="00AC4DC4">
        <w:rPr>
          <w:sz w:val="28"/>
          <w:szCs w:val="28"/>
        </w:rPr>
        <w:t xml:space="preserve"> The same graphs when </w:t>
      </w:r>
      <w:r w:rsidR="00F53E3B" w:rsidRPr="00AC4DC4">
        <w:rPr>
          <w:sz w:val="28"/>
          <w:szCs w:val="28"/>
        </w:rPr>
        <w:t xml:space="preserve">sigma = 15 </w:t>
      </w:r>
      <w:r w:rsidR="009F48E0" w:rsidRPr="00AC4DC4">
        <w:rPr>
          <w:sz w:val="28"/>
          <w:szCs w:val="28"/>
          <w:lang w:val="en-GB"/>
        </w:rPr>
        <w:t>can be seen here:</w:t>
      </w:r>
    </w:p>
    <w:p w14:paraId="4DE2A650" w14:textId="7C121C13" w:rsidR="009E7CC5" w:rsidRDefault="005A0209">
      <w:r>
        <w:rPr>
          <w:noProof/>
        </w:rPr>
        <w:lastRenderedPageBreak/>
        <w:drawing>
          <wp:inline distT="0" distB="0" distL="0" distR="0" wp14:anchorId="3F14C8FF" wp14:editId="278DA026">
            <wp:extent cx="3238500" cy="2431512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669" cy="245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53512" wp14:editId="1A51501B">
            <wp:extent cx="3190875" cy="2395754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39" cy="248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B2A61" w14:textId="77777777" w:rsidR="00904B68" w:rsidRDefault="00904B68" w:rsidP="006B34B8">
      <w:pPr>
        <w:ind w:left="720"/>
        <w:rPr>
          <w:sz w:val="28"/>
          <w:szCs w:val="28"/>
        </w:rPr>
      </w:pPr>
    </w:p>
    <w:p w14:paraId="0D8804D5" w14:textId="3D16DD0F" w:rsidR="003D76E8" w:rsidRDefault="008034CC" w:rsidP="006B34B8">
      <w:pPr>
        <w:ind w:left="720"/>
        <w:rPr>
          <w:sz w:val="28"/>
          <w:szCs w:val="28"/>
        </w:rPr>
      </w:pPr>
      <w:r>
        <w:rPr>
          <w:sz w:val="28"/>
          <w:szCs w:val="28"/>
        </w:rPr>
        <w:t>However</w:t>
      </w:r>
      <w:r w:rsidR="006E47BB" w:rsidRPr="00AC4DC4">
        <w:rPr>
          <w:sz w:val="28"/>
          <w:szCs w:val="28"/>
        </w:rPr>
        <w:t xml:space="preserve">, the same </w:t>
      </w:r>
      <w:r w:rsidRPr="00AC4DC4">
        <w:rPr>
          <w:sz w:val="28"/>
          <w:szCs w:val="28"/>
        </w:rPr>
        <w:t>cann</w:t>
      </w:r>
      <w:r>
        <w:rPr>
          <w:sz w:val="28"/>
          <w:szCs w:val="28"/>
        </w:rPr>
        <w:t xml:space="preserve">ot </w:t>
      </w:r>
      <w:r w:rsidR="006E47BB" w:rsidRPr="00AC4DC4">
        <w:rPr>
          <w:sz w:val="28"/>
          <w:szCs w:val="28"/>
        </w:rPr>
        <w:t>be said for memory usage.</w:t>
      </w:r>
      <w:r w:rsidR="00923655">
        <w:rPr>
          <w:sz w:val="28"/>
          <w:szCs w:val="28"/>
        </w:rPr>
        <w:t xml:space="preserve"> It </w:t>
      </w:r>
      <w:r w:rsidR="0056336A">
        <w:rPr>
          <w:sz w:val="28"/>
          <w:szCs w:val="28"/>
        </w:rPr>
        <w:t>is important to note that</w:t>
      </w:r>
      <w:r w:rsidR="008A018D">
        <w:rPr>
          <w:sz w:val="28"/>
          <w:szCs w:val="28"/>
        </w:rPr>
        <w:t xml:space="preserve"> sometimes the memory </w:t>
      </w:r>
      <w:r w:rsidR="003D43ED">
        <w:rPr>
          <w:sz w:val="28"/>
          <w:szCs w:val="28"/>
        </w:rPr>
        <w:t>was steady while</w:t>
      </w:r>
      <w:r w:rsidR="003D76E8">
        <w:rPr>
          <w:sz w:val="28"/>
          <w:szCs w:val="28"/>
        </w:rPr>
        <w:t xml:space="preserve"> the applications were on load.</w:t>
      </w:r>
      <w:r w:rsidR="00950ED4">
        <w:rPr>
          <w:sz w:val="28"/>
          <w:szCs w:val="28"/>
        </w:rPr>
        <w:t xml:space="preserve"> </w:t>
      </w:r>
      <w:r w:rsidR="00FD7D89">
        <w:rPr>
          <w:sz w:val="28"/>
          <w:szCs w:val="28"/>
        </w:rPr>
        <w:t xml:space="preserve">In the following </w:t>
      </w:r>
      <w:proofErr w:type="spellStart"/>
      <w:r w:rsidR="00595FE8">
        <w:rPr>
          <w:sz w:val="28"/>
          <w:szCs w:val="28"/>
        </w:rPr>
        <w:t>cAdvisor</w:t>
      </w:r>
      <w:proofErr w:type="spellEnd"/>
      <w:r w:rsidR="00595FE8">
        <w:rPr>
          <w:sz w:val="28"/>
          <w:szCs w:val="28"/>
        </w:rPr>
        <w:t xml:space="preserve"> screenshots</w:t>
      </w:r>
      <w:r w:rsidR="00F30CC5">
        <w:rPr>
          <w:sz w:val="28"/>
          <w:szCs w:val="28"/>
        </w:rPr>
        <w:t xml:space="preserve">, </w:t>
      </w:r>
      <w:r w:rsidR="00E6198D">
        <w:rPr>
          <w:sz w:val="28"/>
          <w:szCs w:val="28"/>
        </w:rPr>
        <w:t>the</w:t>
      </w:r>
      <w:r w:rsidR="00092DAC">
        <w:rPr>
          <w:sz w:val="28"/>
          <w:szCs w:val="28"/>
        </w:rPr>
        <w:t xml:space="preserve"> memory usage is steady for both application</w:t>
      </w:r>
      <w:r w:rsidR="0045240E">
        <w:rPr>
          <w:sz w:val="28"/>
          <w:szCs w:val="28"/>
        </w:rPr>
        <w:t>s</w:t>
      </w:r>
      <w:r w:rsidR="00B45C96">
        <w:rPr>
          <w:sz w:val="28"/>
          <w:szCs w:val="28"/>
        </w:rPr>
        <w:t xml:space="preserve"> at approximately 1</w:t>
      </w:r>
      <w:r w:rsidR="000A6546">
        <w:rPr>
          <w:sz w:val="28"/>
          <w:szCs w:val="28"/>
        </w:rPr>
        <w:t>1</w:t>
      </w:r>
      <w:r w:rsidR="00A630CF">
        <w:rPr>
          <w:sz w:val="28"/>
          <w:szCs w:val="28"/>
        </w:rPr>
        <w:t>6</w:t>
      </w:r>
      <w:r w:rsidR="005F44F9">
        <w:rPr>
          <w:sz w:val="28"/>
          <w:szCs w:val="28"/>
        </w:rPr>
        <w:t>MB and 11</w:t>
      </w:r>
      <w:r w:rsidR="00A630CF">
        <w:rPr>
          <w:sz w:val="28"/>
          <w:szCs w:val="28"/>
        </w:rPr>
        <w:t>9</w:t>
      </w:r>
      <w:r w:rsidR="005F44F9">
        <w:rPr>
          <w:sz w:val="28"/>
          <w:szCs w:val="28"/>
        </w:rPr>
        <w:t xml:space="preserve">MB correspondingly </w:t>
      </w:r>
      <w:r w:rsidR="000F2093">
        <w:rPr>
          <w:sz w:val="28"/>
          <w:szCs w:val="28"/>
        </w:rPr>
        <w:t>but when the load</w:t>
      </w:r>
      <w:r w:rsidR="00D32FD6">
        <w:rPr>
          <w:sz w:val="28"/>
          <w:szCs w:val="28"/>
        </w:rPr>
        <w:t xml:space="preserve"> start</w:t>
      </w:r>
      <w:r w:rsidR="00AF4916">
        <w:rPr>
          <w:sz w:val="28"/>
          <w:szCs w:val="28"/>
        </w:rPr>
        <w:t>s</w:t>
      </w:r>
      <w:r w:rsidR="00D32FD6">
        <w:rPr>
          <w:sz w:val="28"/>
          <w:szCs w:val="28"/>
        </w:rPr>
        <w:t xml:space="preserve"> </w:t>
      </w:r>
      <w:r w:rsidR="00D948C1">
        <w:rPr>
          <w:sz w:val="28"/>
          <w:szCs w:val="28"/>
        </w:rPr>
        <w:t xml:space="preserve">(CPU &amp; Network I/O spikes) the memory usage stays the same. </w:t>
      </w:r>
    </w:p>
    <w:p w14:paraId="4244F03B" w14:textId="1C1BDCB2" w:rsidR="003D76E8" w:rsidRDefault="00862A1A" w:rsidP="006B34B8">
      <w:pPr>
        <w:ind w:left="720"/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702CB029" wp14:editId="0222076A">
            <wp:extent cx="6400836" cy="3363402"/>
            <wp:effectExtent l="0" t="0" r="0" b="889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n_load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616" cy="337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51AF" w14:textId="18C0892F" w:rsidR="00904B68" w:rsidRDefault="00904B68" w:rsidP="006B34B8">
      <w:pPr>
        <w:ind w:left="720"/>
        <w:rPr>
          <w:sz w:val="28"/>
          <w:szCs w:val="28"/>
          <w:lang w:val="en-GB"/>
        </w:rPr>
      </w:pPr>
    </w:p>
    <w:p w14:paraId="2D5B850D" w14:textId="1BC6E62E" w:rsidR="00904B68" w:rsidRDefault="00904B68" w:rsidP="006B34B8">
      <w:pPr>
        <w:ind w:left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However, </w:t>
      </w:r>
      <w:r w:rsidR="00D90595">
        <w:rPr>
          <w:sz w:val="28"/>
          <w:szCs w:val="28"/>
          <w:lang w:val="en-GB"/>
        </w:rPr>
        <w:t xml:space="preserve">at the end of another load </w:t>
      </w:r>
      <w:r w:rsidR="00E646EA">
        <w:rPr>
          <w:sz w:val="28"/>
          <w:szCs w:val="28"/>
          <w:lang w:val="en-GB"/>
        </w:rPr>
        <w:t>the memory drops</w:t>
      </w:r>
      <w:r w:rsidR="00044B68">
        <w:rPr>
          <w:sz w:val="28"/>
          <w:szCs w:val="28"/>
          <w:lang w:val="en-GB"/>
        </w:rPr>
        <w:t xml:space="preserve"> a bit:</w:t>
      </w:r>
    </w:p>
    <w:p w14:paraId="21A34C3D" w14:textId="6BAFE67C" w:rsidR="003D76E8" w:rsidRDefault="00C67374" w:rsidP="006B34B8">
      <w:pPr>
        <w:ind w:left="720"/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lastRenderedPageBreak/>
        <w:drawing>
          <wp:inline distT="0" distB="0" distL="0" distR="0" wp14:anchorId="335537C4" wp14:editId="1D4C6F04">
            <wp:extent cx="6522620" cy="31660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167" cy="325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4E60" w14:textId="2B9A5CA7" w:rsidR="003D76E8" w:rsidRDefault="003D76E8" w:rsidP="006B34B8">
      <w:pPr>
        <w:ind w:left="720"/>
        <w:rPr>
          <w:sz w:val="28"/>
          <w:szCs w:val="28"/>
          <w:lang w:val="en-GB"/>
        </w:rPr>
      </w:pPr>
    </w:p>
    <w:p w14:paraId="5DCBF106" w14:textId="5AC51E32" w:rsidR="00730BC7" w:rsidRDefault="002A0386" w:rsidP="006B34B8">
      <w:pPr>
        <w:ind w:left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</w:t>
      </w:r>
      <w:r w:rsidR="00731A98" w:rsidRPr="00AC4DC4">
        <w:rPr>
          <w:sz w:val="28"/>
          <w:szCs w:val="28"/>
          <w:lang w:val="en-GB"/>
        </w:rPr>
        <w:t xml:space="preserve">he application has </w:t>
      </w:r>
      <w:r w:rsidR="00157F1E" w:rsidRPr="00AC4DC4">
        <w:rPr>
          <w:sz w:val="28"/>
          <w:szCs w:val="28"/>
          <w:lang w:val="en-GB"/>
        </w:rPr>
        <w:t xml:space="preserve">reserved around </w:t>
      </w:r>
      <w:r w:rsidR="00A8631A" w:rsidRPr="00AC4DC4">
        <w:rPr>
          <w:sz w:val="28"/>
          <w:szCs w:val="28"/>
        </w:rPr>
        <w:t>~</w:t>
      </w:r>
      <w:r w:rsidR="00A8631A" w:rsidRPr="00AC4DC4">
        <w:rPr>
          <w:sz w:val="28"/>
          <w:szCs w:val="28"/>
          <w:lang w:val="en-GB"/>
        </w:rPr>
        <w:t>11</w:t>
      </w:r>
      <w:r w:rsidR="009166B2">
        <w:rPr>
          <w:sz w:val="28"/>
          <w:szCs w:val="28"/>
          <w:lang w:val="en-GB"/>
        </w:rPr>
        <w:t>5+</w:t>
      </w:r>
      <w:r w:rsidR="00A8631A" w:rsidRPr="00AC4DC4">
        <w:rPr>
          <w:sz w:val="28"/>
          <w:szCs w:val="28"/>
          <w:lang w:val="el-GR"/>
        </w:rPr>
        <w:t>ΜΒ</w:t>
      </w:r>
      <w:r>
        <w:rPr>
          <w:sz w:val="28"/>
          <w:szCs w:val="28"/>
          <w:lang w:val="en-GB"/>
        </w:rPr>
        <w:t xml:space="preserve"> of memory</w:t>
      </w:r>
      <w:r w:rsidR="00EB3CBD" w:rsidRPr="00AC4DC4">
        <w:rPr>
          <w:sz w:val="28"/>
          <w:szCs w:val="28"/>
          <w:lang w:val="en-GB"/>
        </w:rPr>
        <w:t xml:space="preserve"> (specific number cannot be given because </w:t>
      </w:r>
      <w:r w:rsidR="000D1C52">
        <w:rPr>
          <w:sz w:val="28"/>
          <w:szCs w:val="28"/>
          <w:lang w:val="en-GB"/>
        </w:rPr>
        <w:t xml:space="preserve">a </w:t>
      </w:r>
      <w:r w:rsidR="00225299" w:rsidRPr="00AC4DC4">
        <w:rPr>
          <w:sz w:val="28"/>
          <w:szCs w:val="28"/>
          <w:lang w:val="en-GB"/>
        </w:rPr>
        <w:t xml:space="preserve">lot of unknown factors need to be taken into consideration </w:t>
      </w:r>
      <w:r w:rsidR="00F34943" w:rsidRPr="00AC4DC4">
        <w:rPr>
          <w:sz w:val="28"/>
          <w:szCs w:val="28"/>
          <w:lang w:val="en-GB"/>
        </w:rPr>
        <w:t xml:space="preserve">hence this number </w:t>
      </w:r>
      <w:r w:rsidR="00225299" w:rsidRPr="00AC4DC4">
        <w:rPr>
          <w:sz w:val="28"/>
          <w:szCs w:val="28"/>
          <w:lang w:val="en-GB"/>
        </w:rPr>
        <w:t>varies</w:t>
      </w:r>
      <w:r w:rsidR="00F34943" w:rsidRPr="00AC4DC4">
        <w:rPr>
          <w:sz w:val="28"/>
          <w:szCs w:val="28"/>
          <w:lang w:val="en-GB"/>
        </w:rPr>
        <w:t>)</w:t>
      </w:r>
      <w:r>
        <w:rPr>
          <w:sz w:val="28"/>
          <w:szCs w:val="28"/>
          <w:lang w:val="en-GB"/>
        </w:rPr>
        <w:t xml:space="preserve"> </w:t>
      </w:r>
      <w:r w:rsidR="009F3A95">
        <w:rPr>
          <w:sz w:val="28"/>
          <w:szCs w:val="28"/>
          <w:lang w:val="en-GB"/>
        </w:rPr>
        <w:t xml:space="preserve">so maybe </w:t>
      </w:r>
      <w:r w:rsidR="00E91561">
        <w:rPr>
          <w:sz w:val="28"/>
          <w:szCs w:val="28"/>
          <w:lang w:val="en-GB"/>
        </w:rPr>
        <w:t>the applications ha</w:t>
      </w:r>
      <w:r w:rsidR="00221C99">
        <w:rPr>
          <w:sz w:val="28"/>
          <w:szCs w:val="28"/>
          <w:lang w:val="en-GB"/>
        </w:rPr>
        <w:t>d</w:t>
      </w:r>
      <w:r w:rsidR="00E91561">
        <w:rPr>
          <w:sz w:val="28"/>
          <w:szCs w:val="28"/>
          <w:lang w:val="en-GB"/>
        </w:rPr>
        <w:t xml:space="preserve"> already reserved enough memory to run </w:t>
      </w:r>
      <w:r w:rsidR="00C23EAE">
        <w:rPr>
          <w:sz w:val="28"/>
          <w:szCs w:val="28"/>
          <w:lang w:val="en-GB"/>
        </w:rPr>
        <w:t>which</w:t>
      </w:r>
      <w:r w:rsidR="00763D69">
        <w:rPr>
          <w:sz w:val="28"/>
          <w:szCs w:val="28"/>
          <w:lang w:val="en-GB"/>
        </w:rPr>
        <w:t xml:space="preserve"> may </w:t>
      </w:r>
      <w:r w:rsidR="000D1C52">
        <w:rPr>
          <w:sz w:val="28"/>
          <w:szCs w:val="28"/>
          <w:lang w:val="en-GB"/>
        </w:rPr>
        <w:t>be</w:t>
      </w:r>
      <w:r w:rsidR="00763D69">
        <w:rPr>
          <w:sz w:val="28"/>
          <w:szCs w:val="28"/>
          <w:lang w:val="en-GB"/>
        </w:rPr>
        <w:t xml:space="preserve"> caused by the</w:t>
      </w:r>
      <w:r w:rsidR="00500288">
        <w:rPr>
          <w:sz w:val="28"/>
          <w:szCs w:val="28"/>
          <w:lang w:val="en-GB"/>
        </w:rPr>
        <w:t xml:space="preserve"> high traffic</w:t>
      </w:r>
      <w:r w:rsidR="000C756C">
        <w:rPr>
          <w:sz w:val="28"/>
          <w:szCs w:val="28"/>
          <w:lang w:val="en-GB"/>
        </w:rPr>
        <w:t>.</w:t>
      </w:r>
    </w:p>
    <w:p w14:paraId="686B2B51" w14:textId="7269B331" w:rsidR="002D649C" w:rsidRDefault="002D649C" w:rsidP="006B34B8">
      <w:pPr>
        <w:ind w:left="720"/>
        <w:rPr>
          <w:sz w:val="28"/>
          <w:szCs w:val="28"/>
          <w:lang w:val="en-GB"/>
        </w:rPr>
      </w:pPr>
    </w:p>
    <w:p w14:paraId="14FC9C04" w14:textId="161A0634" w:rsidR="00C7136A" w:rsidRDefault="00F734A1" w:rsidP="006B34B8">
      <w:pPr>
        <w:ind w:left="720"/>
        <w:rPr>
          <w:sz w:val="28"/>
          <w:szCs w:val="28"/>
        </w:rPr>
      </w:pPr>
      <w:r>
        <w:rPr>
          <w:sz w:val="28"/>
          <w:szCs w:val="28"/>
        </w:rPr>
        <w:t>It is worth to point out that</w:t>
      </w:r>
      <w:r w:rsidR="00A1026F">
        <w:rPr>
          <w:sz w:val="28"/>
          <w:szCs w:val="28"/>
        </w:rPr>
        <w:t xml:space="preserve">, </w:t>
      </w:r>
      <w:r w:rsidR="00A6762F">
        <w:rPr>
          <w:sz w:val="28"/>
          <w:szCs w:val="28"/>
        </w:rPr>
        <w:t>few rises of memory usage were observed</w:t>
      </w:r>
      <w:r w:rsidR="005C3883">
        <w:rPr>
          <w:sz w:val="28"/>
          <w:szCs w:val="28"/>
        </w:rPr>
        <w:t xml:space="preserve"> only in one of the</w:t>
      </w:r>
      <w:r w:rsidR="00C7136A">
        <w:rPr>
          <w:sz w:val="28"/>
          <w:szCs w:val="28"/>
        </w:rPr>
        <w:t xml:space="preserve"> two application</w:t>
      </w:r>
      <w:r w:rsidR="0075334C">
        <w:rPr>
          <w:sz w:val="28"/>
          <w:szCs w:val="28"/>
        </w:rPr>
        <w:t>s</w:t>
      </w:r>
      <w:r w:rsidR="00C7136A">
        <w:rPr>
          <w:sz w:val="28"/>
          <w:szCs w:val="28"/>
        </w:rPr>
        <w:t>:</w:t>
      </w:r>
    </w:p>
    <w:p w14:paraId="5C0C46CD" w14:textId="7D2F271E" w:rsidR="002D649C" w:rsidRPr="00FE4126" w:rsidRDefault="00EE298A" w:rsidP="006B34B8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0BED70" wp14:editId="25A6D3FF">
            <wp:extent cx="2830664" cy="2122998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229" cy="214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B1E">
        <w:rPr>
          <w:noProof/>
          <w:sz w:val="28"/>
          <w:szCs w:val="28"/>
        </w:rPr>
        <w:drawing>
          <wp:inline distT="0" distB="0" distL="0" distR="0" wp14:anchorId="11453A40" wp14:editId="30CC93C6">
            <wp:extent cx="2814762" cy="2111072"/>
            <wp:effectExtent l="0" t="0" r="508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204" cy="215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EFA1" w14:textId="77777777" w:rsidR="00B65603" w:rsidRDefault="00B65603" w:rsidP="006B34B8">
      <w:pPr>
        <w:ind w:left="720"/>
        <w:rPr>
          <w:sz w:val="28"/>
          <w:szCs w:val="28"/>
          <w:lang w:val="en-GB"/>
        </w:rPr>
      </w:pPr>
    </w:p>
    <w:p w14:paraId="76F5B5F9" w14:textId="4B530093" w:rsidR="00B65603" w:rsidRDefault="00930565" w:rsidP="006B34B8">
      <w:pPr>
        <w:ind w:left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However,</w:t>
      </w:r>
      <w:r w:rsidR="00AD5C2E">
        <w:rPr>
          <w:sz w:val="28"/>
          <w:szCs w:val="28"/>
          <w:lang w:val="en-GB"/>
        </w:rPr>
        <w:t xml:space="preserve"> the memory of normal distribution with mu = </w:t>
      </w:r>
      <w:r w:rsidR="00BB3626">
        <w:rPr>
          <w:sz w:val="28"/>
          <w:szCs w:val="28"/>
          <w:lang w:val="en-GB"/>
        </w:rPr>
        <w:t>sigma = 1</w:t>
      </w:r>
      <w:r w:rsidR="0014423F">
        <w:rPr>
          <w:sz w:val="28"/>
          <w:szCs w:val="28"/>
          <w:lang w:val="en-GB"/>
        </w:rPr>
        <w:t xml:space="preserve"> (</w:t>
      </w:r>
      <w:r w:rsidR="00DF2209">
        <w:rPr>
          <w:sz w:val="28"/>
          <w:szCs w:val="28"/>
          <w:lang w:val="en-GB"/>
        </w:rPr>
        <w:t>roughly 115.8MB)</w:t>
      </w:r>
      <w:r w:rsidR="00BB3626">
        <w:rPr>
          <w:sz w:val="28"/>
          <w:szCs w:val="28"/>
          <w:lang w:val="en-GB"/>
        </w:rPr>
        <w:t xml:space="preserve"> is the </w:t>
      </w:r>
      <w:r w:rsidR="00B00EDE">
        <w:rPr>
          <w:sz w:val="28"/>
          <w:szCs w:val="28"/>
          <w:lang w:val="en-GB"/>
        </w:rPr>
        <w:t>less compared to the one with the</w:t>
      </w:r>
      <w:r w:rsidR="00BB3626">
        <w:rPr>
          <w:sz w:val="28"/>
          <w:szCs w:val="28"/>
          <w:lang w:val="en-GB"/>
        </w:rPr>
        <w:t xml:space="preserve"> same distribution </w:t>
      </w:r>
      <w:r w:rsidR="007F5AA9">
        <w:rPr>
          <w:sz w:val="28"/>
          <w:szCs w:val="28"/>
          <w:lang w:val="en-GB"/>
        </w:rPr>
        <w:t xml:space="preserve">with </w:t>
      </w:r>
      <w:r w:rsidR="00B06774">
        <w:rPr>
          <w:sz w:val="28"/>
          <w:szCs w:val="28"/>
          <w:lang w:val="en-GB"/>
        </w:rPr>
        <w:t>mu = 15 a</w:t>
      </w:r>
      <w:r w:rsidR="007F5AA9">
        <w:rPr>
          <w:sz w:val="28"/>
          <w:szCs w:val="28"/>
          <w:lang w:val="en-GB"/>
        </w:rPr>
        <w:t>nd sigma = 1</w:t>
      </w:r>
      <w:r w:rsidR="00DF2209">
        <w:rPr>
          <w:sz w:val="28"/>
          <w:szCs w:val="28"/>
          <w:lang w:val="en-GB"/>
        </w:rPr>
        <w:t xml:space="preserve"> (</w:t>
      </w:r>
      <w:r w:rsidR="00B7382B">
        <w:rPr>
          <w:sz w:val="28"/>
          <w:szCs w:val="28"/>
          <w:lang w:val="en-GB"/>
        </w:rPr>
        <w:t xml:space="preserve">around </w:t>
      </w:r>
      <w:r w:rsidR="00B33FBD">
        <w:rPr>
          <w:sz w:val="28"/>
          <w:szCs w:val="28"/>
          <w:lang w:val="en-GB"/>
        </w:rPr>
        <w:t xml:space="preserve">116.7MB) </w:t>
      </w:r>
      <w:r w:rsidR="007F5AA9">
        <w:rPr>
          <w:sz w:val="28"/>
          <w:szCs w:val="28"/>
          <w:lang w:val="en-GB"/>
        </w:rPr>
        <w:t xml:space="preserve">in application </w:t>
      </w:r>
      <w:r w:rsidR="00B33FBD">
        <w:rPr>
          <w:sz w:val="28"/>
          <w:szCs w:val="28"/>
          <w:lang w:val="en-GB"/>
        </w:rPr>
        <w:t>1</w:t>
      </w:r>
      <w:r w:rsidR="0014423F">
        <w:rPr>
          <w:sz w:val="28"/>
          <w:szCs w:val="28"/>
          <w:lang w:val="en-GB"/>
        </w:rPr>
        <w:t>:</w:t>
      </w:r>
    </w:p>
    <w:p w14:paraId="504288A9" w14:textId="77777777" w:rsidR="00B771FA" w:rsidRDefault="009C3D75" w:rsidP="00B771FA">
      <w:pPr>
        <w:keepNext/>
        <w:ind w:left="720"/>
      </w:pPr>
      <w:r>
        <w:rPr>
          <w:noProof/>
          <w:sz w:val="28"/>
          <w:szCs w:val="28"/>
          <w:lang w:val="en-GB"/>
        </w:rPr>
        <w:lastRenderedPageBreak/>
        <w:drawing>
          <wp:inline distT="0" distB="0" distL="0" distR="0" wp14:anchorId="531DC3D9" wp14:editId="0C2DD5A3">
            <wp:extent cx="2533816" cy="1900362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405" cy="192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F7423" w14:textId="7C903450" w:rsidR="00801C3B" w:rsidRPr="00AC4DC4" w:rsidRDefault="00B771FA" w:rsidP="00B771FA">
      <w:pPr>
        <w:pStyle w:val="Caption"/>
        <w:rPr>
          <w:sz w:val="28"/>
          <w:szCs w:val="28"/>
          <w:lang w:val="en-GB"/>
        </w:rPr>
      </w:pPr>
      <w:r>
        <w:t xml:space="preserve">                                                                                      Figure 1</w:t>
      </w:r>
    </w:p>
    <w:p w14:paraId="2D329790" w14:textId="77777777" w:rsidR="00B65603" w:rsidRDefault="00B65603" w:rsidP="006B34B8">
      <w:pPr>
        <w:ind w:left="720"/>
        <w:rPr>
          <w:sz w:val="28"/>
          <w:szCs w:val="28"/>
          <w:lang w:val="en-GB"/>
        </w:rPr>
      </w:pPr>
    </w:p>
    <w:p w14:paraId="715D0DA0" w14:textId="1A8DAE4E" w:rsidR="00E36F96" w:rsidRDefault="00D534E9" w:rsidP="006B34B8">
      <w:pPr>
        <w:ind w:left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It can be concluded, that </w:t>
      </w:r>
      <w:r w:rsidR="00F8247F">
        <w:rPr>
          <w:sz w:val="28"/>
          <w:szCs w:val="28"/>
          <w:lang w:val="en-GB"/>
        </w:rPr>
        <w:t>since the request</w:t>
      </w:r>
      <w:r w:rsidR="004F05E0">
        <w:rPr>
          <w:sz w:val="28"/>
          <w:szCs w:val="28"/>
          <w:lang w:val="en-GB"/>
        </w:rPr>
        <w:t>s</w:t>
      </w:r>
      <w:r w:rsidR="00F8247F">
        <w:rPr>
          <w:sz w:val="28"/>
          <w:szCs w:val="28"/>
          <w:lang w:val="en-GB"/>
        </w:rPr>
        <w:t xml:space="preserve"> happened </w:t>
      </w:r>
      <w:r w:rsidR="001A7FC9">
        <w:rPr>
          <w:sz w:val="28"/>
          <w:szCs w:val="28"/>
          <w:lang w:val="en-GB"/>
        </w:rPr>
        <w:t>successive</w:t>
      </w:r>
      <w:r w:rsidR="008E5832">
        <w:rPr>
          <w:sz w:val="28"/>
          <w:szCs w:val="28"/>
          <w:lang w:val="en-GB"/>
        </w:rPr>
        <w:t>ly</w:t>
      </w:r>
      <w:r w:rsidR="00F8247F">
        <w:rPr>
          <w:sz w:val="28"/>
          <w:szCs w:val="28"/>
          <w:lang w:val="en-GB"/>
        </w:rPr>
        <w:t xml:space="preserve"> the traffic kept increasing</w:t>
      </w:r>
      <w:r w:rsidR="00813CFB">
        <w:rPr>
          <w:sz w:val="28"/>
          <w:szCs w:val="28"/>
          <w:lang w:val="en-GB"/>
        </w:rPr>
        <w:t xml:space="preserve"> </w:t>
      </w:r>
      <w:r w:rsidR="00C96DBC">
        <w:rPr>
          <w:sz w:val="28"/>
          <w:szCs w:val="28"/>
          <w:lang w:val="en-GB"/>
        </w:rPr>
        <w:t xml:space="preserve">and the </w:t>
      </w:r>
      <w:r w:rsidR="008A2939">
        <w:rPr>
          <w:sz w:val="28"/>
          <w:szCs w:val="28"/>
          <w:lang w:val="en-GB"/>
        </w:rPr>
        <w:t>applications could run successfully with the already reserved memory</w:t>
      </w:r>
      <w:r w:rsidR="001A48A5">
        <w:rPr>
          <w:sz w:val="28"/>
          <w:szCs w:val="28"/>
          <w:lang w:val="en-GB"/>
        </w:rPr>
        <w:t xml:space="preserve"> but </w:t>
      </w:r>
      <w:r w:rsidR="0048749B">
        <w:rPr>
          <w:sz w:val="28"/>
          <w:szCs w:val="28"/>
          <w:lang w:val="en-GB"/>
        </w:rPr>
        <w:t>there w</w:t>
      </w:r>
      <w:r w:rsidR="008E5832">
        <w:rPr>
          <w:sz w:val="28"/>
          <w:szCs w:val="28"/>
          <w:lang w:val="en-GB"/>
        </w:rPr>
        <w:t>ere</w:t>
      </w:r>
      <w:r w:rsidR="0048749B">
        <w:rPr>
          <w:sz w:val="28"/>
          <w:szCs w:val="28"/>
          <w:lang w:val="en-GB"/>
        </w:rPr>
        <w:t xml:space="preserve"> moments that more memory was needed so</w:t>
      </w:r>
      <w:r w:rsidR="00A07CDA">
        <w:rPr>
          <w:sz w:val="28"/>
          <w:szCs w:val="28"/>
          <w:lang w:val="en-GB"/>
        </w:rPr>
        <w:t xml:space="preserve"> a sudden increase could be </w:t>
      </w:r>
      <w:r w:rsidR="00F40035">
        <w:rPr>
          <w:sz w:val="28"/>
          <w:szCs w:val="28"/>
          <w:lang w:val="en-GB"/>
        </w:rPr>
        <w:t>observed</w:t>
      </w:r>
      <w:r w:rsidR="00A07CDA">
        <w:rPr>
          <w:sz w:val="28"/>
          <w:szCs w:val="28"/>
          <w:lang w:val="en-GB"/>
        </w:rPr>
        <w:t xml:space="preserve"> in some graphs</w:t>
      </w:r>
      <w:r w:rsidR="00904FC5">
        <w:rPr>
          <w:sz w:val="28"/>
          <w:szCs w:val="28"/>
          <w:lang w:val="en-GB"/>
        </w:rPr>
        <w:t xml:space="preserve"> like in this one</w:t>
      </w:r>
      <w:r w:rsidR="002D33BA">
        <w:rPr>
          <w:sz w:val="28"/>
          <w:szCs w:val="28"/>
          <w:lang w:val="en-GB"/>
        </w:rPr>
        <w:t>:</w:t>
      </w:r>
    </w:p>
    <w:p w14:paraId="18F7807E" w14:textId="607395B7" w:rsidR="00E36F96" w:rsidRDefault="00E36F96" w:rsidP="006B34B8">
      <w:pPr>
        <w:ind w:left="720"/>
        <w:rPr>
          <w:sz w:val="28"/>
          <w:szCs w:val="28"/>
          <w:lang w:val="en-GB"/>
        </w:rPr>
      </w:pPr>
    </w:p>
    <w:p w14:paraId="4D438A63" w14:textId="51D4136A" w:rsidR="00E36F96" w:rsidRDefault="00904FC5" w:rsidP="006B34B8">
      <w:pPr>
        <w:ind w:left="720"/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4722762D" wp14:editId="72D30829">
            <wp:extent cx="2629231" cy="197192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371" cy="200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04713" w14:textId="77777777" w:rsidR="00E36F96" w:rsidRDefault="00E36F96" w:rsidP="006B34B8">
      <w:pPr>
        <w:ind w:left="720"/>
        <w:rPr>
          <w:sz w:val="28"/>
          <w:szCs w:val="28"/>
          <w:lang w:val="en-GB"/>
        </w:rPr>
      </w:pPr>
    </w:p>
    <w:p w14:paraId="28D10E93" w14:textId="330C1514" w:rsidR="00B65603" w:rsidRDefault="00B0432A" w:rsidP="006B34B8">
      <w:pPr>
        <w:ind w:left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An interesting outcome can be seen </w:t>
      </w:r>
      <w:r w:rsidR="00FB6713">
        <w:rPr>
          <w:sz w:val="28"/>
          <w:szCs w:val="28"/>
          <w:lang w:val="en-GB"/>
        </w:rPr>
        <w:t xml:space="preserve">if </w:t>
      </w:r>
      <w:r w:rsidR="00252125">
        <w:rPr>
          <w:sz w:val="28"/>
          <w:szCs w:val="28"/>
          <w:lang w:val="en-GB"/>
        </w:rPr>
        <w:t>the very first request that</w:t>
      </w:r>
      <w:r w:rsidR="005551A9">
        <w:rPr>
          <w:sz w:val="28"/>
          <w:szCs w:val="28"/>
          <w:lang w:val="en-GB"/>
        </w:rPr>
        <w:t xml:space="preserve"> was </w:t>
      </w:r>
      <w:r w:rsidR="00BF3430">
        <w:rPr>
          <w:sz w:val="28"/>
          <w:szCs w:val="28"/>
          <w:lang w:val="en-GB"/>
        </w:rPr>
        <w:t>produced</w:t>
      </w:r>
      <w:r w:rsidR="005551A9">
        <w:rPr>
          <w:sz w:val="28"/>
          <w:szCs w:val="28"/>
          <w:lang w:val="en-GB"/>
        </w:rPr>
        <w:t xml:space="preserve"> using normal distribution and mu = sigma = 1</w:t>
      </w:r>
      <w:r w:rsidR="00BF3430">
        <w:rPr>
          <w:sz w:val="28"/>
          <w:szCs w:val="28"/>
          <w:lang w:val="en-GB"/>
        </w:rPr>
        <w:t>,</w:t>
      </w:r>
      <w:r w:rsidR="00847053">
        <w:rPr>
          <w:sz w:val="28"/>
          <w:szCs w:val="28"/>
          <w:lang w:val="en-GB"/>
        </w:rPr>
        <w:t xml:space="preserve"> as shown above</w:t>
      </w:r>
      <w:r w:rsidR="0068749F">
        <w:rPr>
          <w:sz w:val="28"/>
          <w:szCs w:val="28"/>
          <w:lang w:val="en-GB"/>
        </w:rPr>
        <w:t xml:space="preserve"> in Fig</w:t>
      </w:r>
      <w:r w:rsidR="00B771FA">
        <w:rPr>
          <w:sz w:val="28"/>
          <w:szCs w:val="28"/>
          <w:lang w:val="en-GB"/>
        </w:rPr>
        <w:t>ure</w:t>
      </w:r>
      <w:r w:rsidR="0068749F">
        <w:rPr>
          <w:sz w:val="28"/>
          <w:szCs w:val="28"/>
          <w:lang w:val="en-GB"/>
        </w:rPr>
        <w:t xml:space="preserve"> 1</w:t>
      </w:r>
      <w:r w:rsidR="00BF3430">
        <w:rPr>
          <w:sz w:val="28"/>
          <w:szCs w:val="28"/>
          <w:lang w:val="en-GB"/>
        </w:rPr>
        <w:t>, with the</w:t>
      </w:r>
      <w:r w:rsidR="00847053">
        <w:rPr>
          <w:sz w:val="28"/>
          <w:szCs w:val="28"/>
          <w:lang w:val="en-GB"/>
        </w:rPr>
        <w:t xml:space="preserve"> last one was </w:t>
      </w:r>
      <w:r w:rsidR="002507A2">
        <w:rPr>
          <w:sz w:val="28"/>
          <w:szCs w:val="28"/>
          <w:lang w:val="en-GB"/>
        </w:rPr>
        <w:t>running</w:t>
      </w:r>
      <w:r w:rsidR="00757B4E">
        <w:rPr>
          <w:sz w:val="28"/>
          <w:szCs w:val="28"/>
          <w:lang w:val="en-GB"/>
        </w:rPr>
        <w:t xml:space="preserve"> with normal distribution again but mu = sigma = 10</w:t>
      </w:r>
      <w:r w:rsidR="00DA3931">
        <w:rPr>
          <w:sz w:val="28"/>
          <w:szCs w:val="28"/>
          <w:lang w:val="en-GB"/>
        </w:rPr>
        <w:t>:</w:t>
      </w:r>
    </w:p>
    <w:p w14:paraId="0FA6AB2A" w14:textId="77777777" w:rsidR="00B65603" w:rsidRDefault="00B65603" w:rsidP="006B34B8">
      <w:pPr>
        <w:ind w:left="720"/>
        <w:rPr>
          <w:sz w:val="28"/>
          <w:szCs w:val="28"/>
          <w:lang w:val="en-GB"/>
        </w:rPr>
      </w:pPr>
    </w:p>
    <w:p w14:paraId="0BA8A853" w14:textId="31C8BCA7" w:rsidR="00B33FBD" w:rsidRDefault="00A021BF" w:rsidP="006B34B8">
      <w:pPr>
        <w:ind w:left="720"/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3B39D44A" wp14:editId="174A9CBA">
            <wp:extent cx="2576223" cy="19321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215" cy="198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713">
        <w:rPr>
          <w:sz w:val="28"/>
          <w:szCs w:val="28"/>
          <w:lang w:val="en-GB"/>
        </w:rPr>
        <w:t xml:space="preserve"> are compared.</w:t>
      </w:r>
    </w:p>
    <w:p w14:paraId="69D17445" w14:textId="77777777" w:rsidR="00B65603" w:rsidRDefault="00B65603" w:rsidP="006B34B8">
      <w:pPr>
        <w:ind w:left="720"/>
        <w:rPr>
          <w:sz w:val="28"/>
          <w:szCs w:val="28"/>
          <w:lang w:val="en-GB"/>
        </w:rPr>
      </w:pPr>
    </w:p>
    <w:p w14:paraId="6CE39738" w14:textId="0E2E9CA1" w:rsidR="00B65603" w:rsidRDefault="00DA3931" w:rsidP="00DA3931">
      <w:pPr>
        <w:ind w:left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Even though</w:t>
      </w:r>
      <w:r w:rsidR="00674A4E">
        <w:rPr>
          <w:sz w:val="28"/>
          <w:szCs w:val="28"/>
          <w:lang w:val="en-GB"/>
        </w:rPr>
        <w:t xml:space="preserve"> both of those</w:t>
      </w:r>
      <w:r>
        <w:rPr>
          <w:sz w:val="28"/>
          <w:szCs w:val="28"/>
          <w:lang w:val="en-GB"/>
        </w:rPr>
        <w:t xml:space="preserve"> graph</w:t>
      </w:r>
      <w:r w:rsidR="00194EB3">
        <w:rPr>
          <w:sz w:val="28"/>
          <w:szCs w:val="28"/>
          <w:lang w:val="en-GB"/>
        </w:rPr>
        <w:t>s</w:t>
      </w:r>
      <w:r>
        <w:rPr>
          <w:sz w:val="28"/>
          <w:szCs w:val="28"/>
          <w:lang w:val="en-GB"/>
        </w:rPr>
        <w:t xml:space="preserve"> </w:t>
      </w:r>
      <w:r w:rsidR="00594613">
        <w:rPr>
          <w:sz w:val="28"/>
          <w:szCs w:val="28"/>
          <w:lang w:val="en-GB"/>
        </w:rPr>
        <w:t>seem</w:t>
      </w:r>
      <w:r>
        <w:rPr>
          <w:sz w:val="28"/>
          <w:szCs w:val="28"/>
          <w:lang w:val="en-GB"/>
        </w:rPr>
        <w:t xml:space="preserve"> identical the memory usage has slightly increased </w:t>
      </w:r>
      <w:r w:rsidR="00D87A18">
        <w:rPr>
          <w:sz w:val="28"/>
          <w:szCs w:val="28"/>
          <w:lang w:val="en-GB"/>
        </w:rPr>
        <w:t>i</w:t>
      </w:r>
      <w:r>
        <w:rPr>
          <w:sz w:val="28"/>
          <w:szCs w:val="28"/>
          <w:lang w:val="en-GB"/>
        </w:rPr>
        <w:t>n the second one.</w:t>
      </w:r>
      <w:r w:rsidR="00383B6B">
        <w:rPr>
          <w:sz w:val="28"/>
          <w:szCs w:val="28"/>
          <w:lang w:val="en-GB"/>
        </w:rPr>
        <w:t xml:space="preserve"> </w:t>
      </w:r>
      <w:r w:rsidR="00D87A18">
        <w:rPr>
          <w:sz w:val="28"/>
          <w:szCs w:val="28"/>
          <w:lang w:val="en-GB"/>
        </w:rPr>
        <w:t>A l</w:t>
      </w:r>
      <w:r w:rsidR="00383B6B">
        <w:rPr>
          <w:sz w:val="28"/>
          <w:szCs w:val="28"/>
          <w:lang w:val="en-GB"/>
        </w:rPr>
        <w:t xml:space="preserve">ot of factors can </w:t>
      </w:r>
      <w:r w:rsidR="00BF289B">
        <w:rPr>
          <w:sz w:val="28"/>
          <w:szCs w:val="28"/>
          <w:lang w:val="en-GB"/>
        </w:rPr>
        <w:t>be the cause</w:t>
      </w:r>
      <w:r w:rsidR="00383B6B">
        <w:rPr>
          <w:sz w:val="28"/>
          <w:szCs w:val="28"/>
          <w:lang w:val="en-GB"/>
        </w:rPr>
        <w:t xml:space="preserve"> </w:t>
      </w:r>
      <w:r w:rsidR="00D87A18">
        <w:rPr>
          <w:sz w:val="28"/>
          <w:szCs w:val="28"/>
          <w:lang w:val="en-GB"/>
        </w:rPr>
        <w:t>of</w:t>
      </w:r>
      <w:r w:rsidR="00383B6B">
        <w:rPr>
          <w:sz w:val="28"/>
          <w:szCs w:val="28"/>
          <w:lang w:val="en-GB"/>
        </w:rPr>
        <w:t xml:space="preserve"> such behaviour</w:t>
      </w:r>
      <w:r w:rsidR="00BF289B">
        <w:rPr>
          <w:sz w:val="28"/>
          <w:szCs w:val="28"/>
          <w:lang w:val="en-GB"/>
        </w:rPr>
        <w:t xml:space="preserve"> </w:t>
      </w:r>
      <w:r w:rsidR="005806C0">
        <w:rPr>
          <w:sz w:val="28"/>
          <w:szCs w:val="28"/>
          <w:lang w:val="en-GB"/>
        </w:rPr>
        <w:t xml:space="preserve">since </w:t>
      </w:r>
      <w:r w:rsidR="00D87A18">
        <w:rPr>
          <w:sz w:val="28"/>
          <w:szCs w:val="28"/>
          <w:lang w:val="en-GB"/>
        </w:rPr>
        <w:t xml:space="preserve">a </w:t>
      </w:r>
      <w:r w:rsidR="005806C0">
        <w:rPr>
          <w:sz w:val="28"/>
          <w:szCs w:val="28"/>
          <w:lang w:val="en-GB"/>
        </w:rPr>
        <w:t>lot of ready services has been utilized.</w:t>
      </w:r>
      <w:r w:rsidR="002F0005">
        <w:rPr>
          <w:sz w:val="28"/>
          <w:szCs w:val="28"/>
          <w:lang w:val="en-GB"/>
        </w:rPr>
        <w:t xml:space="preserve"> </w:t>
      </w:r>
      <w:r w:rsidR="00636D92">
        <w:rPr>
          <w:sz w:val="28"/>
          <w:szCs w:val="28"/>
          <w:lang w:val="en-GB"/>
        </w:rPr>
        <w:t xml:space="preserve">For this reason, as stated above, it is difficult to </w:t>
      </w:r>
      <w:r w:rsidR="001913A7">
        <w:rPr>
          <w:sz w:val="28"/>
          <w:szCs w:val="28"/>
          <w:lang w:val="en-GB"/>
        </w:rPr>
        <w:t xml:space="preserve">point </w:t>
      </w:r>
      <w:r w:rsidR="00DC74D8">
        <w:rPr>
          <w:sz w:val="28"/>
          <w:szCs w:val="28"/>
          <w:lang w:val="en-GB"/>
        </w:rPr>
        <w:t>out what exactly could ca</w:t>
      </w:r>
      <w:r w:rsidR="005736CE">
        <w:rPr>
          <w:sz w:val="28"/>
          <w:szCs w:val="28"/>
          <w:lang w:val="en-GB"/>
        </w:rPr>
        <w:t>use it and only speculations can be made.</w:t>
      </w:r>
    </w:p>
    <w:p w14:paraId="4CDD5054" w14:textId="615F7C28" w:rsidR="00B65603" w:rsidRDefault="00B65603" w:rsidP="003D1823">
      <w:pPr>
        <w:rPr>
          <w:sz w:val="28"/>
          <w:szCs w:val="28"/>
          <w:lang w:val="en-GB"/>
        </w:rPr>
      </w:pPr>
    </w:p>
    <w:p w14:paraId="18E08063" w14:textId="613492DB" w:rsidR="00DF52AE" w:rsidRPr="00AC4DC4" w:rsidRDefault="0029718A" w:rsidP="003D1823">
      <w:pPr>
        <w:ind w:left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As far as</w:t>
      </w:r>
      <w:r w:rsidR="0088588E" w:rsidRPr="00AC4DC4">
        <w:rPr>
          <w:sz w:val="28"/>
          <w:szCs w:val="28"/>
          <w:lang w:val="en-GB"/>
        </w:rPr>
        <w:t xml:space="preserve"> network I/O </w:t>
      </w:r>
      <w:r>
        <w:rPr>
          <w:sz w:val="28"/>
          <w:szCs w:val="28"/>
          <w:lang w:val="en-GB"/>
        </w:rPr>
        <w:t>is concern</w:t>
      </w:r>
      <w:r w:rsidR="00F05482">
        <w:rPr>
          <w:sz w:val="28"/>
          <w:szCs w:val="28"/>
          <w:lang w:val="en-GB"/>
        </w:rPr>
        <w:t>ed</w:t>
      </w:r>
      <w:r>
        <w:rPr>
          <w:sz w:val="28"/>
          <w:szCs w:val="28"/>
          <w:lang w:val="en-GB"/>
        </w:rPr>
        <w:t xml:space="preserve">, </w:t>
      </w:r>
      <w:r w:rsidR="00F05482">
        <w:rPr>
          <w:sz w:val="28"/>
          <w:szCs w:val="28"/>
          <w:lang w:val="en-GB"/>
        </w:rPr>
        <w:t>it</w:t>
      </w:r>
      <w:r>
        <w:rPr>
          <w:sz w:val="28"/>
          <w:szCs w:val="28"/>
          <w:lang w:val="en-GB"/>
        </w:rPr>
        <w:t xml:space="preserve"> follow</w:t>
      </w:r>
      <w:r w:rsidR="00F05482">
        <w:rPr>
          <w:sz w:val="28"/>
          <w:szCs w:val="28"/>
          <w:lang w:val="en-GB"/>
        </w:rPr>
        <w:t xml:space="preserve">s </w:t>
      </w:r>
      <w:r w:rsidR="00500D19" w:rsidRPr="00AC4DC4">
        <w:rPr>
          <w:sz w:val="28"/>
          <w:szCs w:val="28"/>
          <w:lang w:val="en-GB"/>
        </w:rPr>
        <w:t>a similar</w:t>
      </w:r>
      <w:r w:rsidR="0088588E" w:rsidRPr="00AC4DC4">
        <w:rPr>
          <w:sz w:val="28"/>
          <w:szCs w:val="28"/>
          <w:lang w:val="en-GB"/>
        </w:rPr>
        <w:t xml:space="preserve"> pattern </w:t>
      </w:r>
      <w:r w:rsidR="00DB248B" w:rsidRPr="00AC4DC4">
        <w:rPr>
          <w:sz w:val="28"/>
          <w:szCs w:val="28"/>
          <w:lang w:val="en-GB"/>
        </w:rPr>
        <w:t xml:space="preserve">to </w:t>
      </w:r>
      <w:r w:rsidR="0088588E" w:rsidRPr="00AC4DC4">
        <w:rPr>
          <w:sz w:val="28"/>
          <w:szCs w:val="28"/>
          <w:lang w:val="en-GB"/>
        </w:rPr>
        <w:t xml:space="preserve">the </w:t>
      </w:r>
      <w:r w:rsidR="00B727B8">
        <w:rPr>
          <w:sz w:val="28"/>
          <w:szCs w:val="28"/>
          <w:lang w:val="en-GB"/>
        </w:rPr>
        <w:t>CPU</w:t>
      </w:r>
      <w:r w:rsidR="0088588E" w:rsidRPr="00AC4DC4">
        <w:rPr>
          <w:sz w:val="28"/>
          <w:szCs w:val="28"/>
          <w:lang w:val="en-GB"/>
        </w:rPr>
        <w:t xml:space="preserve"> </w:t>
      </w:r>
      <w:r w:rsidR="00E86A49" w:rsidRPr="00AC4DC4">
        <w:rPr>
          <w:sz w:val="28"/>
          <w:szCs w:val="28"/>
          <w:lang w:val="en-GB"/>
        </w:rPr>
        <w:t>usage,</w:t>
      </w:r>
      <w:r w:rsidR="0088588E" w:rsidRPr="00AC4DC4">
        <w:rPr>
          <w:sz w:val="28"/>
          <w:szCs w:val="28"/>
          <w:lang w:val="en-GB"/>
        </w:rPr>
        <w:t xml:space="preserve"> </w:t>
      </w:r>
      <w:r w:rsidR="002127A5">
        <w:rPr>
          <w:sz w:val="28"/>
          <w:szCs w:val="28"/>
          <w:lang w:val="en-GB"/>
        </w:rPr>
        <w:t>as</w:t>
      </w:r>
      <w:r w:rsidR="00B727B8">
        <w:rPr>
          <w:sz w:val="28"/>
          <w:szCs w:val="28"/>
          <w:lang w:val="en-GB"/>
        </w:rPr>
        <w:t xml:space="preserve"> it</w:t>
      </w:r>
      <w:r w:rsidR="0088588E" w:rsidRPr="00AC4DC4">
        <w:rPr>
          <w:sz w:val="28"/>
          <w:szCs w:val="28"/>
          <w:lang w:val="en-GB"/>
        </w:rPr>
        <w:t xml:space="preserve"> can be seen below:</w:t>
      </w:r>
    </w:p>
    <w:p w14:paraId="4292C5FD" w14:textId="10152DB9" w:rsidR="008103C8" w:rsidRDefault="0008560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D2024ED" wp14:editId="4620E509">
            <wp:extent cx="3120811" cy="234315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811" cy="234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5D4F">
        <w:rPr>
          <w:noProof/>
          <w:lang w:val="en-GB"/>
        </w:rPr>
        <w:drawing>
          <wp:inline distT="0" distB="0" distL="0" distR="0" wp14:anchorId="5A7D9465" wp14:editId="52FB02CB">
            <wp:extent cx="3044694" cy="228600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881" cy="231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CE4D" w14:textId="17163A90" w:rsidR="008103C8" w:rsidRDefault="004E2ACA" w:rsidP="004E2ACA">
      <w:pPr>
        <w:ind w:left="720"/>
        <w:rPr>
          <w:lang w:val="en-GB"/>
        </w:rPr>
      </w:pPr>
      <w:r>
        <w:rPr>
          <w:sz w:val="28"/>
          <w:szCs w:val="28"/>
        </w:rPr>
        <w:t>In general</w:t>
      </w:r>
      <w:r w:rsidR="0080649D">
        <w:rPr>
          <w:sz w:val="28"/>
          <w:szCs w:val="28"/>
        </w:rPr>
        <w:t>,</w:t>
      </w:r>
      <w:r>
        <w:rPr>
          <w:sz w:val="28"/>
          <w:szCs w:val="28"/>
        </w:rPr>
        <w:t xml:space="preserve"> when</w:t>
      </w:r>
      <w:r w:rsidRPr="00AC4DC4">
        <w:rPr>
          <w:sz w:val="28"/>
          <w:szCs w:val="28"/>
        </w:rPr>
        <w:t xml:space="preserve"> the request is received there is a spike, so such spikes are more </w:t>
      </w:r>
      <w:r w:rsidRPr="00AC4DC4">
        <w:rPr>
          <w:sz w:val="28"/>
          <w:szCs w:val="28"/>
          <w:lang w:val="en-GB"/>
        </w:rPr>
        <w:t xml:space="preserve">scattered when </w:t>
      </w:r>
      <w:r w:rsidR="009319A6">
        <w:rPr>
          <w:sz w:val="28"/>
          <w:szCs w:val="28"/>
          <w:lang w:val="en-GB"/>
        </w:rPr>
        <w:t xml:space="preserve">the </w:t>
      </w:r>
      <w:r w:rsidRPr="00AC4DC4">
        <w:rPr>
          <w:sz w:val="28"/>
          <w:szCs w:val="28"/>
          <w:lang w:val="en-GB"/>
        </w:rPr>
        <w:t>inter-time request is high but the spikes themselves are identical</w:t>
      </w:r>
      <w:r w:rsidR="00E35959">
        <w:rPr>
          <w:sz w:val="28"/>
          <w:szCs w:val="28"/>
          <w:lang w:val="en-GB"/>
        </w:rPr>
        <w:t>.</w:t>
      </w:r>
    </w:p>
    <w:p w14:paraId="2D1F6A34" w14:textId="1CE1A226" w:rsidR="008103C8" w:rsidRPr="00AC4DC4" w:rsidRDefault="00E35959" w:rsidP="006B34B8">
      <w:pPr>
        <w:ind w:left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For example, if</w:t>
      </w:r>
      <w:r w:rsidR="006110DE">
        <w:rPr>
          <w:sz w:val="28"/>
          <w:szCs w:val="28"/>
          <w:lang w:val="en-GB"/>
        </w:rPr>
        <w:t xml:space="preserve"> lambda </w:t>
      </w:r>
      <w:r w:rsidR="0003752F">
        <w:rPr>
          <w:sz w:val="28"/>
          <w:szCs w:val="28"/>
          <w:lang w:val="en-GB"/>
        </w:rPr>
        <w:t xml:space="preserve">= 15 for Poisson distribution </w:t>
      </w:r>
      <w:r w:rsidR="007521B5">
        <w:rPr>
          <w:sz w:val="28"/>
          <w:szCs w:val="28"/>
          <w:lang w:val="en-GB"/>
        </w:rPr>
        <w:t>the peaks are more scattered</w:t>
      </w:r>
      <w:r w:rsidR="00EA4C20">
        <w:rPr>
          <w:sz w:val="28"/>
          <w:szCs w:val="28"/>
          <w:lang w:val="en-GB"/>
        </w:rPr>
        <w:t xml:space="preserve">. However, </w:t>
      </w:r>
      <w:r w:rsidR="00CF5FDB">
        <w:rPr>
          <w:sz w:val="28"/>
          <w:szCs w:val="28"/>
          <w:lang w:val="en-GB"/>
        </w:rPr>
        <w:t xml:space="preserve">the same </w:t>
      </w:r>
      <w:r w:rsidR="00CA465F">
        <w:rPr>
          <w:sz w:val="28"/>
          <w:szCs w:val="28"/>
          <w:lang w:val="en-GB"/>
        </w:rPr>
        <w:t xml:space="preserve">sum of </w:t>
      </w:r>
      <w:r w:rsidR="00CF5FDB">
        <w:rPr>
          <w:sz w:val="28"/>
          <w:szCs w:val="28"/>
          <w:lang w:val="en-GB"/>
        </w:rPr>
        <w:t xml:space="preserve">bytes </w:t>
      </w:r>
      <w:r w:rsidR="00430E00">
        <w:rPr>
          <w:sz w:val="28"/>
          <w:szCs w:val="28"/>
          <w:lang w:val="en-GB"/>
        </w:rPr>
        <w:t>is</w:t>
      </w:r>
      <w:r w:rsidR="00CA465F">
        <w:rPr>
          <w:sz w:val="28"/>
          <w:szCs w:val="28"/>
          <w:lang w:val="en-GB"/>
        </w:rPr>
        <w:t xml:space="preserve"> </w:t>
      </w:r>
      <w:r w:rsidR="00255409">
        <w:rPr>
          <w:sz w:val="28"/>
          <w:szCs w:val="28"/>
          <w:lang w:val="en-GB"/>
        </w:rPr>
        <w:t>transmitted through</w:t>
      </w:r>
      <w:r w:rsidR="00A358C9">
        <w:rPr>
          <w:sz w:val="28"/>
          <w:szCs w:val="28"/>
          <w:lang w:val="en-GB"/>
        </w:rPr>
        <w:t>out</w:t>
      </w:r>
      <w:r w:rsidR="00255409">
        <w:rPr>
          <w:sz w:val="28"/>
          <w:szCs w:val="28"/>
          <w:lang w:val="en-GB"/>
        </w:rPr>
        <w:t xml:space="preserve"> any request the only difference in the tests </w:t>
      </w:r>
      <w:r w:rsidR="00A358C9">
        <w:rPr>
          <w:sz w:val="28"/>
          <w:szCs w:val="28"/>
          <w:lang w:val="en-GB"/>
        </w:rPr>
        <w:t>is</w:t>
      </w:r>
      <w:r w:rsidR="00255409">
        <w:rPr>
          <w:sz w:val="28"/>
          <w:szCs w:val="28"/>
          <w:lang w:val="en-GB"/>
        </w:rPr>
        <w:t xml:space="preserve"> time</w:t>
      </w:r>
      <w:r w:rsidR="00B971BA">
        <w:rPr>
          <w:sz w:val="28"/>
          <w:szCs w:val="28"/>
          <w:lang w:val="en-GB"/>
        </w:rPr>
        <w:t>-</w:t>
      </w:r>
      <w:r w:rsidR="00255409">
        <w:rPr>
          <w:sz w:val="28"/>
          <w:szCs w:val="28"/>
          <w:lang w:val="en-GB"/>
        </w:rPr>
        <w:t>frequency</w:t>
      </w:r>
      <w:r w:rsidR="001A074D">
        <w:rPr>
          <w:sz w:val="28"/>
          <w:szCs w:val="28"/>
          <w:lang w:val="en-GB"/>
        </w:rPr>
        <w:t xml:space="preserve"> that’s why </w:t>
      </w:r>
      <w:r w:rsidR="002B5141">
        <w:rPr>
          <w:sz w:val="28"/>
          <w:szCs w:val="28"/>
          <w:lang w:val="en-GB"/>
        </w:rPr>
        <w:t>the top of the gra</w:t>
      </w:r>
      <w:r w:rsidR="00826A3C">
        <w:rPr>
          <w:sz w:val="28"/>
          <w:szCs w:val="28"/>
          <w:lang w:val="en-GB"/>
        </w:rPr>
        <w:t>phs with high</w:t>
      </w:r>
      <w:r w:rsidR="00BC4E91">
        <w:rPr>
          <w:sz w:val="28"/>
          <w:szCs w:val="28"/>
          <w:lang w:val="en-GB"/>
        </w:rPr>
        <w:t xml:space="preserve"> values of</w:t>
      </w:r>
      <w:r w:rsidR="00826A3C">
        <w:rPr>
          <w:sz w:val="28"/>
          <w:szCs w:val="28"/>
          <w:lang w:val="en-GB"/>
        </w:rPr>
        <w:t xml:space="preserve"> lambda is the same with one </w:t>
      </w:r>
      <w:r w:rsidR="006B4227">
        <w:rPr>
          <w:sz w:val="28"/>
          <w:szCs w:val="28"/>
          <w:lang w:val="en-GB"/>
        </w:rPr>
        <w:t>of</w:t>
      </w:r>
      <w:r w:rsidR="00981F48">
        <w:rPr>
          <w:sz w:val="28"/>
          <w:szCs w:val="28"/>
          <w:lang w:val="en-GB"/>
        </w:rPr>
        <w:t xml:space="preserve"> </w:t>
      </w:r>
      <w:r w:rsidR="009319A6">
        <w:rPr>
          <w:sz w:val="28"/>
          <w:szCs w:val="28"/>
          <w:lang w:val="en-GB"/>
        </w:rPr>
        <w:t xml:space="preserve">the </w:t>
      </w:r>
      <w:r w:rsidR="00981F48">
        <w:rPr>
          <w:sz w:val="28"/>
          <w:szCs w:val="28"/>
          <w:lang w:val="en-GB"/>
        </w:rPr>
        <w:t>low values.</w:t>
      </w:r>
    </w:p>
    <w:p w14:paraId="2E611838" w14:textId="5F7B21B4" w:rsidR="00F34943" w:rsidRDefault="00085D4F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BAD2431" wp14:editId="4D9EC8D7">
            <wp:extent cx="2993949" cy="2247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204" cy="226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2AE">
        <w:rPr>
          <w:noProof/>
          <w:lang w:val="en-GB"/>
        </w:rPr>
        <w:drawing>
          <wp:inline distT="0" distB="0" distL="0" distR="0" wp14:anchorId="4AACCA27" wp14:editId="50A6972B">
            <wp:extent cx="2952750" cy="221696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10" cy="223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9247" w14:textId="77777777" w:rsidR="007B53B4" w:rsidRDefault="007B53B4" w:rsidP="00C41EFE">
      <w:pPr>
        <w:rPr>
          <w:sz w:val="28"/>
          <w:szCs w:val="28"/>
          <w:lang w:val="en-GB"/>
        </w:rPr>
      </w:pPr>
    </w:p>
    <w:p w14:paraId="41E4E5C2" w14:textId="59CE662E" w:rsidR="00981F48" w:rsidRPr="00DF4A32" w:rsidRDefault="00981F48" w:rsidP="00981F48">
      <w:pPr>
        <w:ind w:left="720"/>
        <w:rPr>
          <w:sz w:val="28"/>
          <w:szCs w:val="28"/>
        </w:rPr>
      </w:pPr>
      <w:r>
        <w:rPr>
          <w:sz w:val="28"/>
          <w:szCs w:val="28"/>
          <w:lang w:val="en-GB"/>
        </w:rPr>
        <w:t xml:space="preserve">In conclusion, </w:t>
      </w:r>
      <w:r w:rsidR="0049237F">
        <w:rPr>
          <w:sz w:val="28"/>
          <w:szCs w:val="28"/>
          <w:lang w:val="en-GB"/>
        </w:rPr>
        <w:t>cloud application must take into consideration the</w:t>
      </w:r>
      <w:r w:rsidR="000C625D">
        <w:rPr>
          <w:sz w:val="28"/>
          <w:szCs w:val="28"/>
          <w:lang w:val="en-GB"/>
        </w:rPr>
        <w:t xml:space="preserve"> time</w:t>
      </w:r>
      <w:r w:rsidR="00B971BA">
        <w:rPr>
          <w:sz w:val="28"/>
          <w:szCs w:val="28"/>
          <w:lang w:val="en-GB"/>
        </w:rPr>
        <w:t>-</w:t>
      </w:r>
      <w:r w:rsidR="000C625D">
        <w:rPr>
          <w:sz w:val="28"/>
          <w:szCs w:val="28"/>
          <w:lang w:val="en-GB"/>
        </w:rPr>
        <w:t xml:space="preserve">frequency of the incoming requests to </w:t>
      </w:r>
      <w:r w:rsidR="00B436A0">
        <w:rPr>
          <w:sz w:val="28"/>
          <w:szCs w:val="28"/>
          <w:lang w:val="en-GB"/>
        </w:rPr>
        <w:t>defend themselves from overloading the hardware and unwanted downtimes.</w:t>
      </w:r>
      <w:r w:rsidR="00AB42E6">
        <w:rPr>
          <w:sz w:val="28"/>
          <w:szCs w:val="28"/>
          <w:lang w:val="en-GB"/>
        </w:rPr>
        <w:t xml:space="preserve"> Before any deployment</w:t>
      </w:r>
      <w:r w:rsidR="004556FD">
        <w:rPr>
          <w:sz w:val="28"/>
          <w:szCs w:val="28"/>
          <w:lang w:val="en-GB"/>
        </w:rPr>
        <w:t>,</w:t>
      </w:r>
      <w:r w:rsidR="00AB42E6">
        <w:rPr>
          <w:sz w:val="28"/>
          <w:szCs w:val="28"/>
          <w:lang w:val="en-GB"/>
        </w:rPr>
        <w:t xml:space="preserve"> such benchmarks must be performed to define the </w:t>
      </w:r>
      <w:r w:rsidR="00DF4A32">
        <w:rPr>
          <w:sz w:val="28"/>
          <w:szCs w:val="28"/>
        </w:rPr>
        <w:t>golden ration between cost and efficiency.</w:t>
      </w:r>
    </w:p>
    <w:sectPr w:rsidR="00981F48" w:rsidRPr="00DF4A32" w:rsidSect="00083070">
      <w:footerReference w:type="even" r:id="rId61"/>
      <w:footerReference w:type="default" r:id="rId62"/>
      <w:pgSz w:w="12240" w:h="15840" w:code="1"/>
      <w:pgMar w:top="720" w:right="720" w:bottom="720" w:left="720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9CE8BC" w14:textId="77777777" w:rsidR="00612C6B" w:rsidRDefault="00612C6B" w:rsidP="00E74B29">
      <w:r>
        <w:separator/>
      </w:r>
    </w:p>
  </w:endnote>
  <w:endnote w:type="continuationSeparator" w:id="0">
    <w:p w14:paraId="38A99224" w14:textId="77777777" w:rsidR="00612C6B" w:rsidRDefault="00612C6B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C8E61AF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D464BC5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704CE2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30004C3" w14:textId="77777777" w:rsidTr="006709F1">
      <w:tc>
        <w:tcPr>
          <w:tcW w:w="1079" w:type="dxa"/>
        </w:tcPr>
        <w:p w14:paraId="7A423118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5862725C" w14:textId="0A2E9F04" w:rsidR="00F25CE1" w:rsidRPr="00874FE7" w:rsidRDefault="00F25CE1" w:rsidP="006709F1">
          <w:pPr>
            <w:pStyle w:val="Footer"/>
          </w:pPr>
          <w:r>
            <w:t>AWS &amp; DOCKER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53CA0B03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091558E5" w14:textId="77777777" w:rsidR="00E74B29" w:rsidRPr="00E74B29" w:rsidRDefault="00E74B29" w:rsidP="006709F1">
          <w:pPr>
            <w:pStyle w:val="Footer"/>
          </w:pPr>
        </w:p>
      </w:tc>
    </w:tr>
  </w:tbl>
  <w:p w14:paraId="02C36FD4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81B37D" w14:textId="77777777" w:rsidR="00612C6B" w:rsidRDefault="00612C6B" w:rsidP="00E74B29">
      <w:r>
        <w:separator/>
      </w:r>
    </w:p>
  </w:footnote>
  <w:footnote w:type="continuationSeparator" w:id="0">
    <w:p w14:paraId="2E8D2AB5" w14:textId="77777777" w:rsidR="00612C6B" w:rsidRDefault="00612C6B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E00CD"/>
    <w:multiLevelType w:val="hybridMultilevel"/>
    <w:tmpl w:val="AA34FD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E023C4"/>
    <w:multiLevelType w:val="hybridMultilevel"/>
    <w:tmpl w:val="A2C875A8"/>
    <w:lvl w:ilvl="0" w:tplc="0809000F">
      <w:start w:val="1"/>
      <w:numFmt w:val="decimal"/>
      <w:lvlText w:val="%1."/>
      <w:lvlJc w:val="left"/>
      <w:pPr>
        <w:ind w:left="789" w:hanging="360"/>
      </w:pPr>
    </w:lvl>
    <w:lvl w:ilvl="1" w:tplc="08090019" w:tentative="1">
      <w:start w:val="1"/>
      <w:numFmt w:val="lowerLetter"/>
      <w:lvlText w:val="%2."/>
      <w:lvlJc w:val="left"/>
      <w:pPr>
        <w:ind w:left="1509" w:hanging="360"/>
      </w:pPr>
    </w:lvl>
    <w:lvl w:ilvl="2" w:tplc="0809001B" w:tentative="1">
      <w:start w:val="1"/>
      <w:numFmt w:val="lowerRoman"/>
      <w:lvlText w:val="%3."/>
      <w:lvlJc w:val="right"/>
      <w:pPr>
        <w:ind w:left="2229" w:hanging="180"/>
      </w:pPr>
    </w:lvl>
    <w:lvl w:ilvl="3" w:tplc="0809000F" w:tentative="1">
      <w:start w:val="1"/>
      <w:numFmt w:val="decimal"/>
      <w:lvlText w:val="%4."/>
      <w:lvlJc w:val="left"/>
      <w:pPr>
        <w:ind w:left="2949" w:hanging="360"/>
      </w:pPr>
    </w:lvl>
    <w:lvl w:ilvl="4" w:tplc="08090019" w:tentative="1">
      <w:start w:val="1"/>
      <w:numFmt w:val="lowerLetter"/>
      <w:lvlText w:val="%5."/>
      <w:lvlJc w:val="left"/>
      <w:pPr>
        <w:ind w:left="3669" w:hanging="360"/>
      </w:pPr>
    </w:lvl>
    <w:lvl w:ilvl="5" w:tplc="0809001B" w:tentative="1">
      <w:start w:val="1"/>
      <w:numFmt w:val="lowerRoman"/>
      <w:lvlText w:val="%6."/>
      <w:lvlJc w:val="right"/>
      <w:pPr>
        <w:ind w:left="4389" w:hanging="180"/>
      </w:pPr>
    </w:lvl>
    <w:lvl w:ilvl="6" w:tplc="0809000F" w:tentative="1">
      <w:start w:val="1"/>
      <w:numFmt w:val="decimal"/>
      <w:lvlText w:val="%7."/>
      <w:lvlJc w:val="left"/>
      <w:pPr>
        <w:ind w:left="5109" w:hanging="360"/>
      </w:pPr>
    </w:lvl>
    <w:lvl w:ilvl="7" w:tplc="08090019" w:tentative="1">
      <w:start w:val="1"/>
      <w:numFmt w:val="lowerLetter"/>
      <w:lvlText w:val="%8."/>
      <w:lvlJc w:val="left"/>
      <w:pPr>
        <w:ind w:left="5829" w:hanging="360"/>
      </w:pPr>
    </w:lvl>
    <w:lvl w:ilvl="8" w:tplc="080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3" w15:restartNumberingAfterBreak="0">
    <w:nsid w:val="21E16EF8"/>
    <w:multiLevelType w:val="hybridMultilevel"/>
    <w:tmpl w:val="3DDC72FE"/>
    <w:lvl w:ilvl="0" w:tplc="0809000F">
      <w:start w:val="1"/>
      <w:numFmt w:val="decimal"/>
      <w:lvlText w:val="%1."/>
      <w:lvlJc w:val="left"/>
      <w:pPr>
        <w:ind w:left="789" w:hanging="360"/>
      </w:pPr>
    </w:lvl>
    <w:lvl w:ilvl="1" w:tplc="08090019" w:tentative="1">
      <w:start w:val="1"/>
      <w:numFmt w:val="lowerLetter"/>
      <w:lvlText w:val="%2."/>
      <w:lvlJc w:val="left"/>
      <w:pPr>
        <w:ind w:left="1509" w:hanging="360"/>
      </w:pPr>
    </w:lvl>
    <w:lvl w:ilvl="2" w:tplc="0809001B" w:tentative="1">
      <w:start w:val="1"/>
      <w:numFmt w:val="lowerRoman"/>
      <w:lvlText w:val="%3."/>
      <w:lvlJc w:val="right"/>
      <w:pPr>
        <w:ind w:left="2229" w:hanging="180"/>
      </w:pPr>
    </w:lvl>
    <w:lvl w:ilvl="3" w:tplc="0809000F" w:tentative="1">
      <w:start w:val="1"/>
      <w:numFmt w:val="decimal"/>
      <w:lvlText w:val="%4."/>
      <w:lvlJc w:val="left"/>
      <w:pPr>
        <w:ind w:left="2949" w:hanging="360"/>
      </w:pPr>
    </w:lvl>
    <w:lvl w:ilvl="4" w:tplc="08090019" w:tentative="1">
      <w:start w:val="1"/>
      <w:numFmt w:val="lowerLetter"/>
      <w:lvlText w:val="%5."/>
      <w:lvlJc w:val="left"/>
      <w:pPr>
        <w:ind w:left="3669" w:hanging="360"/>
      </w:pPr>
    </w:lvl>
    <w:lvl w:ilvl="5" w:tplc="0809001B" w:tentative="1">
      <w:start w:val="1"/>
      <w:numFmt w:val="lowerRoman"/>
      <w:lvlText w:val="%6."/>
      <w:lvlJc w:val="right"/>
      <w:pPr>
        <w:ind w:left="4389" w:hanging="180"/>
      </w:pPr>
    </w:lvl>
    <w:lvl w:ilvl="6" w:tplc="0809000F" w:tentative="1">
      <w:start w:val="1"/>
      <w:numFmt w:val="decimal"/>
      <w:lvlText w:val="%7."/>
      <w:lvlJc w:val="left"/>
      <w:pPr>
        <w:ind w:left="5109" w:hanging="360"/>
      </w:pPr>
    </w:lvl>
    <w:lvl w:ilvl="7" w:tplc="08090019" w:tentative="1">
      <w:start w:val="1"/>
      <w:numFmt w:val="lowerLetter"/>
      <w:lvlText w:val="%8."/>
      <w:lvlJc w:val="left"/>
      <w:pPr>
        <w:ind w:left="5829" w:hanging="360"/>
      </w:pPr>
    </w:lvl>
    <w:lvl w:ilvl="8" w:tplc="080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4" w15:restartNumberingAfterBreak="0">
    <w:nsid w:val="235C2F40"/>
    <w:multiLevelType w:val="hybridMultilevel"/>
    <w:tmpl w:val="F54037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0717E1"/>
    <w:multiLevelType w:val="hybridMultilevel"/>
    <w:tmpl w:val="7324CE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946D8"/>
    <w:multiLevelType w:val="hybridMultilevel"/>
    <w:tmpl w:val="07024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171D66"/>
    <w:multiLevelType w:val="hybridMultilevel"/>
    <w:tmpl w:val="0DBC4EC2"/>
    <w:lvl w:ilvl="0" w:tplc="0809000F">
      <w:start w:val="1"/>
      <w:numFmt w:val="decimal"/>
      <w:lvlText w:val="%1."/>
      <w:lvlJc w:val="left"/>
      <w:pPr>
        <w:ind w:left="789" w:hanging="360"/>
      </w:pPr>
    </w:lvl>
    <w:lvl w:ilvl="1" w:tplc="08090019" w:tentative="1">
      <w:start w:val="1"/>
      <w:numFmt w:val="lowerLetter"/>
      <w:lvlText w:val="%2."/>
      <w:lvlJc w:val="left"/>
      <w:pPr>
        <w:ind w:left="1509" w:hanging="360"/>
      </w:pPr>
    </w:lvl>
    <w:lvl w:ilvl="2" w:tplc="0809001B" w:tentative="1">
      <w:start w:val="1"/>
      <w:numFmt w:val="lowerRoman"/>
      <w:lvlText w:val="%3."/>
      <w:lvlJc w:val="right"/>
      <w:pPr>
        <w:ind w:left="2229" w:hanging="180"/>
      </w:pPr>
    </w:lvl>
    <w:lvl w:ilvl="3" w:tplc="0809000F" w:tentative="1">
      <w:start w:val="1"/>
      <w:numFmt w:val="decimal"/>
      <w:lvlText w:val="%4."/>
      <w:lvlJc w:val="left"/>
      <w:pPr>
        <w:ind w:left="2949" w:hanging="360"/>
      </w:pPr>
    </w:lvl>
    <w:lvl w:ilvl="4" w:tplc="08090019" w:tentative="1">
      <w:start w:val="1"/>
      <w:numFmt w:val="lowerLetter"/>
      <w:lvlText w:val="%5."/>
      <w:lvlJc w:val="left"/>
      <w:pPr>
        <w:ind w:left="3669" w:hanging="360"/>
      </w:pPr>
    </w:lvl>
    <w:lvl w:ilvl="5" w:tplc="0809001B" w:tentative="1">
      <w:start w:val="1"/>
      <w:numFmt w:val="lowerRoman"/>
      <w:lvlText w:val="%6."/>
      <w:lvlJc w:val="right"/>
      <w:pPr>
        <w:ind w:left="4389" w:hanging="180"/>
      </w:pPr>
    </w:lvl>
    <w:lvl w:ilvl="6" w:tplc="0809000F" w:tentative="1">
      <w:start w:val="1"/>
      <w:numFmt w:val="decimal"/>
      <w:lvlText w:val="%7."/>
      <w:lvlJc w:val="left"/>
      <w:pPr>
        <w:ind w:left="5109" w:hanging="360"/>
      </w:pPr>
    </w:lvl>
    <w:lvl w:ilvl="7" w:tplc="08090019" w:tentative="1">
      <w:start w:val="1"/>
      <w:numFmt w:val="lowerLetter"/>
      <w:lvlText w:val="%8."/>
      <w:lvlJc w:val="left"/>
      <w:pPr>
        <w:ind w:left="5829" w:hanging="360"/>
      </w:pPr>
    </w:lvl>
    <w:lvl w:ilvl="8" w:tplc="080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8" w15:restartNumberingAfterBreak="0">
    <w:nsid w:val="435F673B"/>
    <w:multiLevelType w:val="hybridMultilevel"/>
    <w:tmpl w:val="24308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545A7F"/>
    <w:multiLevelType w:val="hybridMultilevel"/>
    <w:tmpl w:val="0F3014A6"/>
    <w:lvl w:ilvl="0" w:tplc="08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10" w15:restartNumberingAfterBreak="0">
    <w:nsid w:val="52526B2E"/>
    <w:multiLevelType w:val="hybridMultilevel"/>
    <w:tmpl w:val="1F127F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23338B"/>
    <w:multiLevelType w:val="hybridMultilevel"/>
    <w:tmpl w:val="53A693C4"/>
    <w:lvl w:ilvl="0" w:tplc="0809000F">
      <w:start w:val="1"/>
      <w:numFmt w:val="decimal"/>
      <w:lvlText w:val="%1."/>
      <w:lvlJc w:val="left"/>
      <w:pPr>
        <w:ind w:left="789" w:hanging="360"/>
      </w:pPr>
    </w:lvl>
    <w:lvl w:ilvl="1" w:tplc="08090019" w:tentative="1">
      <w:start w:val="1"/>
      <w:numFmt w:val="lowerLetter"/>
      <w:lvlText w:val="%2."/>
      <w:lvlJc w:val="left"/>
      <w:pPr>
        <w:ind w:left="1509" w:hanging="360"/>
      </w:pPr>
    </w:lvl>
    <w:lvl w:ilvl="2" w:tplc="0809001B" w:tentative="1">
      <w:start w:val="1"/>
      <w:numFmt w:val="lowerRoman"/>
      <w:lvlText w:val="%3."/>
      <w:lvlJc w:val="right"/>
      <w:pPr>
        <w:ind w:left="2229" w:hanging="180"/>
      </w:pPr>
    </w:lvl>
    <w:lvl w:ilvl="3" w:tplc="0809000F" w:tentative="1">
      <w:start w:val="1"/>
      <w:numFmt w:val="decimal"/>
      <w:lvlText w:val="%4."/>
      <w:lvlJc w:val="left"/>
      <w:pPr>
        <w:ind w:left="2949" w:hanging="360"/>
      </w:pPr>
    </w:lvl>
    <w:lvl w:ilvl="4" w:tplc="08090019" w:tentative="1">
      <w:start w:val="1"/>
      <w:numFmt w:val="lowerLetter"/>
      <w:lvlText w:val="%5."/>
      <w:lvlJc w:val="left"/>
      <w:pPr>
        <w:ind w:left="3669" w:hanging="360"/>
      </w:pPr>
    </w:lvl>
    <w:lvl w:ilvl="5" w:tplc="0809001B" w:tentative="1">
      <w:start w:val="1"/>
      <w:numFmt w:val="lowerRoman"/>
      <w:lvlText w:val="%6."/>
      <w:lvlJc w:val="right"/>
      <w:pPr>
        <w:ind w:left="4389" w:hanging="180"/>
      </w:pPr>
    </w:lvl>
    <w:lvl w:ilvl="6" w:tplc="0809000F" w:tentative="1">
      <w:start w:val="1"/>
      <w:numFmt w:val="decimal"/>
      <w:lvlText w:val="%7."/>
      <w:lvlJc w:val="left"/>
      <w:pPr>
        <w:ind w:left="5109" w:hanging="360"/>
      </w:pPr>
    </w:lvl>
    <w:lvl w:ilvl="7" w:tplc="08090019" w:tentative="1">
      <w:start w:val="1"/>
      <w:numFmt w:val="lowerLetter"/>
      <w:lvlText w:val="%8."/>
      <w:lvlJc w:val="left"/>
      <w:pPr>
        <w:ind w:left="5829" w:hanging="360"/>
      </w:pPr>
    </w:lvl>
    <w:lvl w:ilvl="8" w:tplc="0809001B" w:tentative="1">
      <w:start w:val="1"/>
      <w:numFmt w:val="lowerRoman"/>
      <w:lvlText w:val="%9."/>
      <w:lvlJc w:val="right"/>
      <w:pPr>
        <w:ind w:left="6549" w:hanging="180"/>
      </w:pPr>
    </w:lvl>
  </w:abstractNum>
  <w:num w:numId="1">
    <w:abstractNumId w:val="1"/>
  </w:num>
  <w:num w:numId="2">
    <w:abstractNumId w:val="9"/>
  </w:num>
  <w:num w:numId="3">
    <w:abstractNumId w:val="11"/>
  </w:num>
  <w:num w:numId="4">
    <w:abstractNumId w:val="0"/>
  </w:num>
  <w:num w:numId="5">
    <w:abstractNumId w:val="5"/>
  </w:num>
  <w:num w:numId="6">
    <w:abstractNumId w:val="7"/>
  </w:num>
  <w:num w:numId="7">
    <w:abstractNumId w:val="2"/>
  </w:num>
  <w:num w:numId="8">
    <w:abstractNumId w:val="3"/>
  </w:num>
  <w:num w:numId="9">
    <w:abstractNumId w:val="8"/>
  </w:num>
  <w:num w:numId="10">
    <w:abstractNumId w:val="6"/>
  </w:num>
  <w:num w:numId="11">
    <w:abstractNumId w:val="1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AxsDQ3Mbc0NTI1MbBQ0lEKTi0uzszPAykwqwUAhxq+YCwAAAA="/>
  </w:docVars>
  <w:rsids>
    <w:rsidRoot w:val="00165F6A"/>
    <w:rsid w:val="0000243A"/>
    <w:rsid w:val="00005C3F"/>
    <w:rsid w:val="000078B1"/>
    <w:rsid w:val="00010143"/>
    <w:rsid w:val="00010959"/>
    <w:rsid w:val="000124F8"/>
    <w:rsid w:val="000170FE"/>
    <w:rsid w:val="00020AF6"/>
    <w:rsid w:val="00021065"/>
    <w:rsid w:val="00021CE4"/>
    <w:rsid w:val="00022755"/>
    <w:rsid w:val="00022B25"/>
    <w:rsid w:val="00026A31"/>
    <w:rsid w:val="00027EF3"/>
    <w:rsid w:val="0003095B"/>
    <w:rsid w:val="00033508"/>
    <w:rsid w:val="0003403B"/>
    <w:rsid w:val="00034C2B"/>
    <w:rsid w:val="00035026"/>
    <w:rsid w:val="00035C51"/>
    <w:rsid w:val="00036C4D"/>
    <w:rsid w:val="0003752F"/>
    <w:rsid w:val="00037D9A"/>
    <w:rsid w:val="0004140C"/>
    <w:rsid w:val="00044208"/>
    <w:rsid w:val="00044B68"/>
    <w:rsid w:val="000467AB"/>
    <w:rsid w:val="00050390"/>
    <w:rsid w:val="0005527E"/>
    <w:rsid w:val="00057A93"/>
    <w:rsid w:val="0006252F"/>
    <w:rsid w:val="00064177"/>
    <w:rsid w:val="00065440"/>
    <w:rsid w:val="000654D0"/>
    <w:rsid w:val="00067880"/>
    <w:rsid w:val="0007009A"/>
    <w:rsid w:val="0007223C"/>
    <w:rsid w:val="000727B1"/>
    <w:rsid w:val="00072BBD"/>
    <w:rsid w:val="00074FC7"/>
    <w:rsid w:val="00076224"/>
    <w:rsid w:val="00076D12"/>
    <w:rsid w:val="00077188"/>
    <w:rsid w:val="00080FCE"/>
    <w:rsid w:val="00082E97"/>
    <w:rsid w:val="00083070"/>
    <w:rsid w:val="0008560C"/>
    <w:rsid w:val="00085D4F"/>
    <w:rsid w:val="000860EE"/>
    <w:rsid w:val="00086157"/>
    <w:rsid w:val="00086FA5"/>
    <w:rsid w:val="000875B0"/>
    <w:rsid w:val="000879C1"/>
    <w:rsid w:val="000908D4"/>
    <w:rsid w:val="00092DAC"/>
    <w:rsid w:val="00093044"/>
    <w:rsid w:val="000A0444"/>
    <w:rsid w:val="000A0682"/>
    <w:rsid w:val="000A0703"/>
    <w:rsid w:val="000A09AD"/>
    <w:rsid w:val="000A1934"/>
    <w:rsid w:val="000A1ECF"/>
    <w:rsid w:val="000A2669"/>
    <w:rsid w:val="000A6546"/>
    <w:rsid w:val="000A7D3C"/>
    <w:rsid w:val="000B05B2"/>
    <w:rsid w:val="000B22A5"/>
    <w:rsid w:val="000B295C"/>
    <w:rsid w:val="000B5FAF"/>
    <w:rsid w:val="000B79C0"/>
    <w:rsid w:val="000C3103"/>
    <w:rsid w:val="000C33F0"/>
    <w:rsid w:val="000C353F"/>
    <w:rsid w:val="000C625D"/>
    <w:rsid w:val="000C756C"/>
    <w:rsid w:val="000D15F7"/>
    <w:rsid w:val="000D1C52"/>
    <w:rsid w:val="000D25F6"/>
    <w:rsid w:val="000D2862"/>
    <w:rsid w:val="000D6F1E"/>
    <w:rsid w:val="000E08E7"/>
    <w:rsid w:val="000E27A7"/>
    <w:rsid w:val="000E2E9D"/>
    <w:rsid w:val="000E44B4"/>
    <w:rsid w:val="000E4641"/>
    <w:rsid w:val="000E519B"/>
    <w:rsid w:val="000E7842"/>
    <w:rsid w:val="000F05F3"/>
    <w:rsid w:val="000F08C9"/>
    <w:rsid w:val="000F2068"/>
    <w:rsid w:val="000F2093"/>
    <w:rsid w:val="000F3BFC"/>
    <w:rsid w:val="000F472F"/>
    <w:rsid w:val="000F4840"/>
    <w:rsid w:val="000F4A7D"/>
    <w:rsid w:val="000F5454"/>
    <w:rsid w:val="000F7850"/>
    <w:rsid w:val="000F7C88"/>
    <w:rsid w:val="00102407"/>
    <w:rsid w:val="00103D2A"/>
    <w:rsid w:val="001041B2"/>
    <w:rsid w:val="00105DB5"/>
    <w:rsid w:val="00105E69"/>
    <w:rsid w:val="001143FC"/>
    <w:rsid w:val="0011511C"/>
    <w:rsid w:val="0011648E"/>
    <w:rsid w:val="0011797E"/>
    <w:rsid w:val="00120754"/>
    <w:rsid w:val="00122BAE"/>
    <w:rsid w:val="00125436"/>
    <w:rsid w:val="001319C1"/>
    <w:rsid w:val="0013392D"/>
    <w:rsid w:val="00133CCA"/>
    <w:rsid w:val="001351F8"/>
    <w:rsid w:val="00135CDD"/>
    <w:rsid w:val="00136859"/>
    <w:rsid w:val="00137A7A"/>
    <w:rsid w:val="00140121"/>
    <w:rsid w:val="0014043E"/>
    <w:rsid w:val="00141E6C"/>
    <w:rsid w:val="00142CFC"/>
    <w:rsid w:val="001432E8"/>
    <w:rsid w:val="0014423F"/>
    <w:rsid w:val="00144802"/>
    <w:rsid w:val="00144DB5"/>
    <w:rsid w:val="00151F66"/>
    <w:rsid w:val="001533D5"/>
    <w:rsid w:val="00157F1E"/>
    <w:rsid w:val="00160D1C"/>
    <w:rsid w:val="0016223A"/>
    <w:rsid w:val="00165F6A"/>
    <w:rsid w:val="00167BE5"/>
    <w:rsid w:val="001717A4"/>
    <w:rsid w:val="0017399B"/>
    <w:rsid w:val="00175B3D"/>
    <w:rsid w:val="00176216"/>
    <w:rsid w:val="00177F8D"/>
    <w:rsid w:val="00181EA9"/>
    <w:rsid w:val="00185ABE"/>
    <w:rsid w:val="00185F4A"/>
    <w:rsid w:val="001869E9"/>
    <w:rsid w:val="00190042"/>
    <w:rsid w:val="001900DC"/>
    <w:rsid w:val="00190FB8"/>
    <w:rsid w:val="001913A7"/>
    <w:rsid w:val="00192E24"/>
    <w:rsid w:val="00194EB3"/>
    <w:rsid w:val="0019546D"/>
    <w:rsid w:val="00196183"/>
    <w:rsid w:val="001970F1"/>
    <w:rsid w:val="0019742E"/>
    <w:rsid w:val="001978FA"/>
    <w:rsid w:val="001A074D"/>
    <w:rsid w:val="001A0FD2"/>
    <w:rsid w:val="001A1EAB"/>
    <w:rsid w:val="001A48A5"/>
    <w:rsid w:val="001A5664"/>
    <w:rsid w:val="001A5910"/>
    <w:rsid w:val="001A594E"/>
    <w:rsid w:val="001A5AB3"/>
    <w:rsid w:val="001A7FC9"/>
    <w:rsid w:val="001B6498"/>
    <w:rsid w:val="001C09DC"/>
    <w:rsid w:val="001C15DD"/>
    <w:rsid w:val="001C5113"/>
    <w:rsid w:val="001D1DF4"/>
    <w:rsid w:val="001D6F6A"/>
    <w:rsid w:val="001E0EBD"/>
    <w:rsid w:val="001E2228"/>
    <w:rsid w:val="001E35F5"/>
    <w:rsid w:val="001E388E"/>
    <w:rsid w:val="001E39F4"/>
    <w:rsid w:val="001E468A"/>
    <w:rsid w:val="001E5896"/>
    <w:rsid w:val="001E7FB9"/>
    <w:rsid w:val="001F009F"/>
    <w:rsid w:val="001F2BD6"/>
    <w:rsid w:val="001F4414"/>
    <w:rsid w:val="001F6C9C"/>
    <w:rsid w:val="00202B1E"/>
    <w:rsid w:val="00204993"/>
    <w:rsid w:val="00205297"/>
    <w:rsid w:val="00205668"/>
    <w:rsid w:val="002102D9"/>
    <w:rsid w:val="002104EC"/>
    <w:rsid w:val="00211687"/>
    <w:rsid w:val="00211BAB"/>
    <w:rsid w:val="00212557"/>
    <w:rsid w:val="002127A5"/>
    <w:rsid w:val="00216CF9"/>
    <w:rsid w:val="00217D4A"/>
    <w:rsid w:val="00221C99"/>
    <w:rsid w:val="0022259C"/>
    <w:rsid w:val="00224175"/>
    <w:rsid w:val="00225299"/>
    <w:rsid w:val="002276D8"/>
    <w:rsid w:val="00227CE7"/>
    <w:rsid w:val="00232128"/>
    <w:rsid w:val="00235393"/>
    <w:rsid w:val="0023593D"/>
    <w:rsid w:val="00237082"/>
    <w:rsid w:val="002373E2"/>
    <w:rsid w:val="0023783C"/>
    <w:rsid w:val="00237F08"/>
    <w:rsid w:val="00237F09"/>
    <w:rsid w:val="002430B9"/>
    <w:rsid w:val="00246D26"/>
    <w:rsid w:val="00247BB7"/>
    <w:rsid w:val="002507A2"/>
    <w:rsid w:val="00252125"/>
    <w:rsid w:val="00252BF3"/>
    <w:rsid w:val="0025374A"/>
    <w:rsid w:val="002537ED"/>
    <w:rsid w:val="00253A04"/>
    <w:rsid w:val="00253CF0"/>
    <w:rsid w:val="00255409"/>
    <w:rsid w:val="00257E47"/>
    <w:rsid w:val="00263C56"/>
    <w:rsid w:val="002664A3"/>
    <w:rsid w:val="00273236"/>
    <w:rsid w:val="00276539"/>
    <w:rsid w:val="002775C7"/>
    <w:rsid w:val="0028068E"/>
    <w:rsid w:val="00282811"/>
    <w:rsid w:val="00283140"/>
    <w:rsid w:val="00284887"/>
    <w:rsid w:val="002851F6"/>
    <w:rsid w:val="00285B8B"/>
    <w:rsid w:val="002877AF"/>
    <w:rsid w:val="00294908"/>
    <w:rsid w:val="00296022"/>
    <w:rsid w:val="002967CB"/>
    <w:rsid w:val="00296E00"/>
    <w:rsid w:val="0029718A"/>
    <w:rsid w:val="002972EC"/>
    <w:rsid w:val="00297856"/>
    <w:rsid w:val="002A0386"/>
    <w:rsid w:val="002A3AC8"/>
    <w:rsid w:val="002A47F6"/>
    <w:rsid w:val="002B13F4"/>
    <w:rsid w:val="002B36E5"/>
    <w:rsid w:val="002B5141"/>
    <w:rsid w:val="002B6AB4"/>
    <w:rsid w:val="002C0FCD"/>
    <w:rsid w:val="002C142D"/>
    <w:rsid w:val="002C1C58"/>
    <w:rsid w:val="002C2789"/>
    <w:rsid w:val="002C44C4"/>
    <w:rsid w:val="002C50FB"/>
    <w:rsid w:val="002C60DE"/>
    <w:rsid w:val="002D0385"/>
    <w:rsid w:val="002D2200"/>
    <w:rsid w:val="002D33BA"/>
    <w:rsid w:val="002D33DA"/>
    <w:rsid w:val="002D649C"/>
    <w:rsid w:val="002D7489"/>
    <w:rsid w:val="002E297F"/>
    <w:rsid w:val="002E299A"/>
    <w:rsid w:val="002E4BAE"/>
    <w:rsid w:val="002E5B01"/>
    <w:rsid w:val="002E5B70"/>
    <w:rsid w:val="002F0005"/>
    <w:rsid w:val="002F2A76"/>
    <w:rsid w:val="002F5328"/>
    <w:rsid w:val="003019C8"/>
    <w:rsid w:val="0030291D"/>
    <w:rsid w:val="00304C0F"/>
    <w:rsid w:val="003058A8"/>
    <w:rsid w:val="00306E4D"/>
    <w:rsid w:val="00313D60"/>
    <w:rsid w:val="00315567"/>
    <w:rsid w:val="00316943"/>
    <w:rsid w:val="003179C9"/>
    <w:rsid w:val="00320BF5"/>
    <w:rsid w:val="00325A4F"/>
    <w:rsid w:val="00327726"/>
    <w:rsid w:val="00327D32"/>
    <w:rsid w:val="00327F02"/>
    <w:rsid w:val="0033433C"/>
    <w:rsid w:val="00334CAD"/>
    <w:rsid w:val="0033700F"/>
    <w:rsid w:val="00340414"/>
    <w:rsid w:val="003415F3"/>
    <w:rsid w:val="00341730"/>
    <w:rsid w:val="00341BF2"/>
    <w:rsid w:val="00342D21"/>
    <w:rsid w:val="00342EA4"/>
    <w:rsid w:val="00343955"/>
    <w:rsid w:val="00343AE8"/>
    <w:rsid w:val="00353550"/>
    <w:rsid w:val="00353684"/>
    <w:rsid w:val="0035593F"/>
    <w:rsid w:val="003570FA"/>
    <w:rsid w:val="00357F25"/>
    <w:rsid w:val="00363A85"/>
    <w:rsid w:val="00364401"/>
    <w:rsid w:val="0037032A"/>
    <w:rsid w:val="003763DB"/>
    <w:rsid w:val="00377BB9"/>
    <w:rsid w:val="003807D9"/>
    <w:rsid w:val="003828A7"/>
    <w:rsid w:val="00383B6B"/>
    <w:rsid w:val="00385A6C"/>
    <w:rsid w:val="00390970"/>
    <w:rsid w:val="00390C8F"/>
    <w:rsid w:val="003964AA"/>
    <w:rsid w:val="003A0BA1"/>
    <w:rsid w:val="003A3C5E"/>
    <w:rsid w:val="003A5C9C"/>
    <w:rsid w:val="003A5D36"/>
    <w:rsid w:val="003B10A1"/>
    <w:rsid w:val="003B218C"/>
    <w:rsid w:val="003B2503"/>
    <w:rsid w:val="003B495E"/>
    <w:rsid w:val="003B4FFF"/>
    <w:rsid w:val="003B7838"/>
    <w:rsid w:val="003C21D5"/>
    <w:rsid w:val="003C5CEE"/>
    <w:rsid w:val="003D1757"/>
    <w:rsid w:val="003D1823"/>
    <w:rsid w:val="003D43ED"/>
    <w:rsid w:val="003D5951"/>
    <w:rsid w:val="003D5B2D"/>
    <w:rsid w:val="003D6B4B"/>
    <w:rsid w:val="003D76E8"/>
    <w:rsid w:val="003E6B76"/>
    <w:rsid w:val="003F0E78"/>
    <w:rsid w:val="003F40DE"/>
    <w:rsid w:val="003F4263"/>
    <w:rsid w:val="003F6331"/>
    <w:rsid w:val="00400C86"/>
    <w:rsid w:val="00403A1D"/>
    <w:rsid w:val="00404080"/>
    <w:rsid w:val="0040564B"/>
    <w:rsid w:val="00413500"/>
    <w:rsid w:val="00413CCF"/>
    <w:rsid w:val="00414647"/>
    <w:rsid w:val="004151C3"/>
    <w:rsid w:val="004152F8"/>
    <w:rsid w:val="004158BB"/>
    <w:rsid w:val="004164B1"/>
    <w:rsid w:val="0042014C"/>
    <w:rsid w:val="004229D9"/>
    <w:rsid w:val="00423C1A"/>
    <w:rsid w:val="004257A7"/>
    <w:rsid w:val="004274B6"/>
    <w:rsid w:val="0042789C"/>
    <w:rsid w:val="00430E00"/>
    <w:rsid w:val="00433083"/>
    <w:rsid w:val="00437225"/>
    <w:rsid w:val="00440FCC"/>
    <w:rsid w:val="00442385"/>
    <w:rsid w:val="0044738A"/>
    <w:rsid w:val="00451EB9"/>
    <w:rsid w:val="0045240E"/>
    <w:rsid w:val="0045284F"/>
    <w:rsid w:val="004556FD"/>
    <w:rsid w:val="00456BF5"/>
    <w:rsid w:val="00457347"/>
    <w:rsid w:val="0046385F"/>
    <w:rsid w:val="00463C6D"/>
    <w:rsid w:val="004662C3"/>
    <w:rsid w:val="004662E5"/>
    <w:rsid w:val="00471166"/>
    <w:rsid w:val="00473E4F"/>
    <w:rsid w:val="0047642A"/>
    <w:rsid w:val="0048120C"/>
    <w:rsid w:val="0048749B"/>
    <w:rsid w:val="004905EB"/>
    <w:rsid w:val="004909D9"/>
    <w:rsid w:val="00491C31"/>
    <w:rsid w:val="0049237F"/>
    <w:rsid w:val="00492BB1"/>
    <w:rsid w:val="004A2E07"/>
    <w:rsid w:val="004A487E"/>
    <w:rsid w:val="004B0D81"/>
    <w:rsid w:val="004B3072"/>
    <w:rsid w:val="004B66F3"/>
    <w:rsid w:val="004B71D7"/>
    <w:rsid w:val="004C3BF7"/>
    <w:rsid w:val="004C40D6"/>
    <w:rsid w:val="004C4F29"/>
    <w:rsid w:val="004C7248"/>
    <w:rsid w:val="004C76EB"/>
    <w:rsid w:val="004D13A3"/>
    <w:rsid w:val="004D1C31"/>
    <w:rsid w:val="004D1FBF"/>
    <w:rsid w:val="004D3875"/>
    <w:rsid w:val="004D519B"/>
    <w:rsid w:val="004D52C2"/>
    <w:rsid w:val="004D5845"/>
    <w:rsid w:val="004D6365"/>
    <w:rsid w:val="004E2ACA"/>
    <w:rsid w:val="004E3F98"/>
    <w:rsid w:val="004F05E0"/>
    <w:rsid w:val="004F169A"/>
    <w:rsid w:val="004F1E88"/>
    <w:rsid w:val="004F6780"/>
    <w:rsid w:val="004F7489"/>
    <w:rsid w:val="004F7DF1"/>
    <w:rsid w:val="00500288"/>
    <w:rsid w:val="00500D09"/>
    <w:rsid w:val="00500D19"/>
    <w:rsid w:val="005013B4"/>
    <w:rsid w:val="00501D7D"/>
    <w:rsid w:val="0050258E"/>
    <w:rsid w:val="00506270"/>
    <w:rsid w:val="00506A32"/>
    <w:rsid w:val="005103E9"/>
    <w:rsid w:val="005113BF"/>
    <w:rsid w:val="005164AA"/>
    <w:rsid w:val="0051652D"/>
    <w:rsid w:val="00517136"/>
    <w:rsid w:val="00521481"/>
    <w:rsid w:val="005215E0"/>
    <w:rsid w:val="00521F95"/>
    <w:rsid w:val="00524DFF"/>
    <w:rsid w:val="00531EF8"/>
    <w:rsid w:val="00533ECF"/>
    <w:rsid w:val="005376C0"/>
    <w:rsid w:val="00537E2D"/>
    <w:rsid w:val="00543270"/>
    <w:rsid w:val="00545C23"/>
    <w:rsid w:val="00546081"/>
    <w:rsid w:val="005461AF"/>
    <w:rsid w:val="00546379"/>
    <w:rsid w:val="00546852"/>
    <w:rsid w:val="00551480"/>
    <w:rsid w:val="00552D23"/>
    <w:rsid w:val="00554BF1"/>
    <w:rsid w:val="005551A9"/>
    <w:rsid w:val="00560084"/>
    <w:rsid w:val="0056336A"/>
    <w:rsid w:val="00566675"/>
    <w:rsid w:val="0056693C"/>
    <w:rsid w:val="00566EE0"/>
    <w:rsid w:val="00567B28"/>
    <w:rsid w:val="005707A8"/>
    <w:rsid w:val="00570D11"/>
    <w:rsid w:val="00571032"/>
    <w:rsid w:val="00571EBC"/>
    <w:rsid w:val="005736CE"/>
    <w:rsid w:val="0057440C"/>
    <w:rsid w:val="00574A0A"/>
    <w:rsid w:val="00575915"/>
    <w:rsid w:val="00575C2F"/>
    <w:rsid w:val="0057662A"/>
    <w:rsid w:val="00576D92"/>
    <w:rsid w:val="005806C0"/>
    <w:rsid w:val="00581704"/>
    <w:rsid w:val="005929A8"/>
    <w:rsid w:val="00593406"/>
    <w:rsid w:val="00593A0C"/>
    <w:rsid w:val="00594613"/>
    <w:rsid w:val="00594A9C"/>
    <w:rsid w:val="00595FE8"/>
    <w:rsid w:val="0059615A"/>
    <w:rsid w:val="005A0209"/>
    <w:rsid w:val="005A0EDE"/>
    <w:rsid w:val="005A19D3"/>
    <w:rsid w:val="005A22DF"/>
    <w:rsid w:val="005A3E1F"/>
    <w:rsid w:val="005A4BE1"/>
    <w:rsid w:val="005A512C"/>
    <w:rsid w:val="005A6F6F"/>
    <w:rsid w:val="005B2DC1"/>
    <w:rsid w:val="005C23DC"/>
    <w:rsid w:val="005C3883"/>
    <w:rsid w:val="005C6CDB"/>
    <w:rsid w:val="005C7C0E"/>
    <w:rsid w:val="005D2AB4"/>
    <w:rsid w:val="005D312C"/>
    <w:rsid w:val="005D35FA"/>
    <w:rsid w:val="005D4045"/>
    <w:rsid w:val="005D52EF"/>
    <w:rsid w:val="005D60A7"/>
    <w:rsid w:val="005D68F0"/>
    <w:rsid w:val="005D77D3"/>
    <w:rsid w:val="005E0517"/>
    <w:rsid w:val="005E559E"/>
    <w:rsid w:val="005E60B4"/>
    <w:rsid w:val="005E7B8E"/>
    <w:rsid w:val="005F0D79"/>
    <w:rsid w:val="005F0F10"/>
    <w:rsid w:val="005F3F38"/>
    <w:rsid w:val="005F44F9"/>
    <w:rsid w:val="005F4DD9"/>
    <w:rsid w:val="005F5D9C"/>
    <w:rsid w:val="005F6A39"/>
    <w:rsid w:val="005F6A69"/>
    <w:rsid w:val="00600222"/>
    <w:rsid w:val="006006AA"/>
    <w:rsid w:val="006023E1"/>
    <w:rsid w:val="00603CCB"/>
    <w:rsid w:val="00604819"/>
    <w:rsid w:val="006108FE"/>
    <w:rsid w:val="006110DE"/>
    <w:rsid w:val="00612C6B"/>
    <w:rsid w:val="0061675E"/>
    <w:rsid w:val="00617298"/>
    <w:rsid w:val="00622265"/>
    <w:rsid w:val="00622E67"/>
    <w:rsid w:val="00623115"/>
    <w:rsid w:val="006231C9"/>
    <w:rsid w:val="00624D16"/>
    <w:rsid w:val="006251A4"/>
    <w:rsid w:val="006313E3"/>
    <w:rsid w:val="0063150E"/>
    <w:rsid w:val="00632ADE"/>
    <w:rsid w:val="00633373"/>
    <w:rsid w:val="00634FC1"/>
    <w:rsid w:val="00636C45"/>
    <w:rsid w:val="00636D92"/>
    <w:rsid w:val="0064038D"/>
    <w:rsid w:val="006416E7"/>
    <w:rsid w:val="00641EBB"/>
    <w:rsid w:val="00642D59"/>
    <w:rsid w:val="00643696"/>
    <w:rsid w:val="006473FE"/>
    <w:rsid w:val="00656A48"/>
    <w:rsid w:val="00660C7F"/>
    <w:rsid w:val="00664944"/>
    <w:rsid w:val="00665110"/>
    <w:rsid w:val="006666CB"/>
    <w:rsid w:val="00666BE1"/>
    <w:rsid w:val="00666E3D"/>
    <w:rsid w:val="00667A16"/>
    <w:rsid w:val="006709F1"/>
    <w:rsid w:val="00671733"/>
    <w:rsid w:val="0067264E"/>
    <w:rsid w:val="00674A4E"/>
    <w:rsid w:val="00675A34"/>
    <w:rsid w:val="00676DA8"/>
    <w:rsid w:val="006831BB"/>
    <w:rsid w:val="00683F13"/>
    <w:rsid w:val="00684E58"/>
    <w:rsid w:val="00684E82"/>
    <w:rsid w:val="00687108"/>
    <w:rsid w:val="0068749F"/>
    <w:rsid w:val="00690B74"/>
    <w:rsid w:val="0069199A"/>
    <w:rsid w:val="006942DA"/>
    <w:rsid w:val="0069581D"/>
    <w:rsid w:val="00696870"/>
    <w:rsid w:val="006A1372"/>
    <w:rsid w:val="006A17AA"/>
    <w:rsid w:val="006A1B5C"/>
    <w:rsid w:val="006A5C22"/>
    <w:rsid w:val="006B0A31"/>
    <w:rsid w:val="006B1AB2"/>
    <w:rsid w:val="006B2411"/>
    <w:rsid w:val="006B2616"/>
    <w:rsid w:val="006B34B8"/>
    <w:rsid w:val="006B4227"/>
    <w:rsid w:val="006B4EB8"/>
    <w:rsid w:val="006B56F0"/>
    <w:rsid w:val="006C09F5"/>
    <w:rsid w:val="006C4962"/>
    <w:rsid w:val="006C4AAB"/>
    <w:rsid w:val="006C556A"/>
    <w:rsid w:val="006C60E6"/>
    <w:rsid w:val="006D24A3"/>
    <w:rsid w:val="006D6416"/>
    <w:rsid w:val="006D7F78"/>
    <w:rsid w:val="006E0056"/>
    <w:rsid w:val="006E08BC"/>
    <w:rsid w:val="006E3B53"/>
    <w:rsid w:val="006E47BB"/>
    <w:rsid w:val="006E4E7D"/>
    <w:rsid w:val="006E6E70"/>
    <w:rsid w:val="006F167C"/>
    <w:rsid w:val="006F2154"/>
    <w:rsid w:val="006F2EA8"/>
    <w:rsid w:val="006F36E6"/>
    <w:rsid w:val="006F5166"/>
    <w:rsid w:val="00704021"/>
    <w:rsid w:val="00704EB7"/>
    <w:rsid w:val="00710E92"/>
    <w:rsid w:val="00714381"/>
    <w:rsid w:val="0071445E"/>
    <w:rsid w:val="007233AB"/>
    <w:rsid w:val="0072348A"/>
    <w:rsid w:val="00723A5E"/>
    <w:rsid w:val="007277C5"/>
    <w:rsid w:val="00727FAC"/>
    <w:rsid w:val="00730BC7"/>
    <w:rsid w:val="00731478"/>
    <w:rsid w:val="00731A98"/>
    <w:rsid w:val="00735D66"/>
    <w:rsid w:val="007361F7"/>
    <w:rsid w:val="00744728"/>
    <w:rsid w:val="00745E50"/>
    <w:rsid w:val="007521B5"/>
    <w:rsid w:val="0075334C"/>
    <w:rsid w:val="00753789"/>
    <w:rsid w:val="00757B4E"/>
    <w:rsid w:val="00757BF5"/>
    <w:rsid w:val="00760B59"/>
    <w:rsid w:val="00761B65"/>
    <w:rsid w:val="00761FC1"/>
    <w:rsid w:val="00763D69"/>
    <w:rsid w:val="00775320"/>
    <w:rsid w:val="007763A1"/>
    <w:rsid w:val="00776511"/>
    <w:rsid w:val="00777EA4"/>
    <w:rsid w:val="007858EB"/>
    <w:rsid w:val="00786842"/>
    <w:rsid w:val="00786C97"/>
    <w:rsid w:val="00790FCE"/>
    <w:rsid w:val="00795677"/>
    <w:rsid w:val="00797750"/>
    <w:rsid w:val="007A0F9C"/>
    <w:rsid w:val="007A11F9"/>
    <w:rsid w:val="007A134F"/>
    <w:rsid w:val="007A1D0E"/>
    <w:rsid w:val="007A3E84"/>
    <w:rsid w:val="007A3F81"/>
    <w:rsid w:val="007A4DBD"/>
    <w:rsid w:val="007A5C29"/>
    <w:rsid w:val="007A793F"/>
    <w:rsid w:val="007B0C81"/>
    <w:rsid w:val="007B2EFC"/>
    <w:rsid w:val="007B314F"/>
    <w:rsid w:val="007B53B4"/>
    <w:rsid w:val="007B6954"/>
    <w:rsid w:val="007C09FA"/>
    <w:rsid w:val="007C164C"/>
    <w:rsid w:val="007C405D"/>
    <w:rsid w:val="007C4EDA"/>
    <w:rsid w:val="007C53FD"/>
    <w:rsid w:val="007C622A"/>
    <w:rsid w:val="007C6789"/>
    <w:rsid w:val="007C7532"/>
    <w:rsid w:val="007D326E"/>
    <w:rsid w:val="007D3A26"/>
    <w:rsid w:val="007D42FB"/>
    <w:rsid w:val="007D49AE"/>
    <w:rsid w:val="007D56FA"/>
    <w:rsid w:val="007D78C8"/>
    <w:rsid w:val="007E0F03"/>
    <w:rsid w:val="007E1FCB"/>
    <w:rsid w:val="007E3BE5"/>
    <w:rsid w:val="007F0D2F"/>
    <w:rsid w:val="007F435D"/>
    <w:rsid w:val="007F5AA9"/>
    <w:rsid w:val="007F6649"/>
    <w:rsid w:val="00801C3B"/>
    <w:rsid w:val="00802FA5"/>
    <w:rsid w:val="008034CC"/>
    <w:rsid w:val="00803B3D"/>
    <w:rsid w:val="0080649D"/>
    <w:rsid w:val="0080685C"/>
    <w:rsid w:val="00806962"/>
    <w:rsid w:val="00810142"/>
    <w:rsid w:val="008103C8"/>
    <w:rsid w:val="0081059B"/>
    <w:rsid w:val="008132E1"/>
    <w:rsid w:val="00813CFB"/>
    <w:rsid w:val="00813D28"/>
    <w:rsid w:val="00815765"/>
    <w:rsid w:val="00821687"/>
    <w:rsid w:val="00821A24"/>
    <w:rsid w:val="00822313"/>
    <w:rsid w:val="00825B02"/>
    <w:rsid w:val="00826A3C"/>
    <w:rsid w:val="00833B7B"/>
    <w:rsid w:val="00836A71"/>
    <w:rsid w:val="00837914"/>
    <w:rsid w:val="00844AAF"/>
    <w:rsid w:val="00847053"/>
    <w:rsid w:val="008475E5"/>
    <w:rsid w:val="00850A34"/>
    <w:rsid w:val="008558A3"/>
    <w:rsid w:val="0085683C"/>
    <w:rsid w:val="00856DB6"/>
    <w:rsid w:val="00862A1A"/>
    <w:rsid w:val="00864EB7"/>
    <w:rsid w:val="0086695A"/>
    <w:rsid w:val="008675F9"/>
    <w:rsid w:val="00870C9F"/>
    <w:rsid w:val="008716B0"/>
    <w:rsid w:val="00873A0F"/>
    <w:rsid w:val="00874FE7"/>
    <w:rsid w:val="0087516B"/>
    <w:rsid w:val="00875DDC"/>
    <w:rsid w:val="0087659D"/>
    <w:rsid w:val="00880E29"/>
    <w:rsid w:val="00882B01"/>
    <w:rsid w:val="0088329E"/>
    <w:rsid w:val="00883A9B"/>
    <w:rsid w:val="0088414D"/>
    <w:rsid w:val="0088588E"/>
    <w:rsid w:val="00885D29"/>
    <w:rsid w:val="00887B63"/>
    <w:rsid w:val="008905A8"/>
    <w:rsid w:val="008911CD"/>
    <w:rsid w:val="008920B0"/>
    <w:rsid w:val="008951DD"/>
    <w:rsid w:val="00896175"/>
    <w:rsid w:val="008975EF"/>
    <w:rsid w:val="008A018D"/>
    <w:rsid w:val="008A1682"/>
    <w:rsid w:val="008A2939"/>
    <w:rsid w:val="008A761D"/>
    <w:rsid w:val="008A7EB2"/>
    <w:rsid w:val="008B23BB"/>
    <w:rsid w:val="008B2BAD"/>
    <w:rsid w:val="008B3BEA"/>
    <w:rsid w:val="008C1552"/>
    <w:rsid w:val="008C18E8"/>
    <w:rsid w:val="008C1DCC"/>
    <w:rsid w:val="008C3DC4"/>
    <w:rsid w:val="008C6180"/>
    <w:rsid w:val="008C7F0A"/>
    <w:rsid w:val="008D3487"/>
    <w:rsid w:val="008D3CEF"/>
    <w:rsid w:val="008D445E"/>
    <w:rsid w:val="008E0A19"/>
    <w:rsid w:val="008E0D12"/>
    <w:rsid w:val="008E1353"/>
    <w:rsid w:val="008E30C0"/>
    <w:rsid w:val="008E4923"/>
    <w:rsid w:val="008E5832"/>
    <w:rsid w:val="008E5B09"/>
    <w:rsid w:val="008E6E75"/>
    <w:rsid w:val="008E7526"/>
    <w:rsid w:val="008E756A"/>
    <w:rsid w:val="008F3112"/>
    <w:rsid w:val="008F4767"/>
    <w:rsid w:val="008F5270"/>
    <w:rsid w:val="008F7700"/>
    <w:rsid w:val="00902535"/>
    <w:rsid w:val="0090336A"/>
    <w:rsid w:val="00903C7D"/>
    <w:rsid w:val="0090419D"/>
    <w:rsid w:val="00904B68"/>
    <w:rsid w:val="00904FC5"/>
    <w:rsid w:val="00906224"/>
    <w:rsid w:val="009064B6"/>
    <w:rsid w:val="009107CC"/>
    <w:rsid w:val="00911E6A"/>
    <w:rsid w:val="009166B2"/>
    <w:rsid w:val="009216AF"/>
    <w:rsid w:val="00921EC1"/>
    <w:rsid w:val="0092246A"/>
    <w:rsid w:val="00923655"/>
    <w:rsid w:val="00924629"/>
    <w:rsid w:val="00927A82"/>
    <w:rsid w:val="00930565"/>
    <w:rsid w:val="009319A6"/>
    <w:rsid w:val="00934CC1"/>
    <w:rsid w:val="00935FAC"/>
    <w:rsid w:val="00935FE5"/>
    <w:rsid w:val="0093622F"/>
    <w:rsid w:val="00937AA7"/>
    <w:rsid w:val="0094020C"/>
    <w:rsid w:val="009428FF"/>
    <w:rsid w:val="009470C4"/>
    <w:rsid w:val="00950909"/>
    <w:rsid w:val="009509FE"/>
    <w:rsid w:val="00950ED4"/>
    <w:rsid w:val="009510E7"/>
    <w:rsid w:val="00952F7D"/>
    <w:rsid w:val="0095386C"/>
    <w:rsid w:val="0095452F"/>
    <w:rsid w:val="0095496A"/>
    <w:rsid w:val="00956159"/>
    <w:rsid w:val="0096008E"/>
    <w:rsid w:val="0096169C"/>
    <w:rsid w:val="00961804"/>
    <w:rsid w:val="00964C6F"/>
    <w:rsid w:val="00966A43"/>
    <w:rsid w:val="00966ECF"/>
    <w:rsid w:val="00967798"/>
    <w:rsid w:val="00967936"/>
    <w:rsid w:val="009700DB"/>
    <w:rsid w:val="00973FEF"/>
    <w:rsid w:val="0097440F"/>
    <w:rsid w:val="00977958"/>
    <w:rsid w:val="00977CE2"/>
    <w:rsid w:val="00977E35"/>
    <w:rsid w:val="00981F48"/>
    <w:rsid w:val="00984793"/>
    <w:rsid w:val="009857CC"/>
    <w:rsid w:val="00985818"/>
    <w:rsid w:val="0098621C"/>
    <w:rsid w:val="00987053"/>
    <w:rsid w:val="0099065E"/>
    <w:rsid w:val="0099066A"/>
    <w:rsid w:val="009915A1"/>
    <w:rsid w:val="0099675A"/>
    <w:rsid w:val="009A0A02"/>
    <w:rsid w:val="009A1F8A"/>
    <w:rsid w:val="009A218B"/>
    <w:rsid w:val="009A2D61"/>
    <w:rsid w:val="009A38BA"/>
    <w:rsid w:val="009A4F77"/>
    <w:rsid w:val="009A5495"/>
    <w:rsid w:val="009A639F"/>
    <w:rsid w:val="009A6FC7"/>
    <w:rsid w:val="009B019D"/>
    <w:rsid w:val="009B21D4"/>
    <w:rsid w:val="009B2F6B"/>
    <w:rsid w:val="009B303D"/>
    <w:rsid w:val="009B3EE1"/>
    <w:rsid w:val="009B704F"/>
    <w:rsid w:val="009C05F6"/>
    <w:rsid w:val="009C0B52"/>
    <w:rsid w:val="009C2E93"/>
    <w:rsid w:val="009C3D75"/>
    <w:rsid w:val="009C408F"/>
    <w:rsid w:val="009C50FF"/>
    <w:rsid w:val="009C5117"/>
    <w:rsid w:val="009C6716"/>
    <w:rsid w:val="009D1FE5"/>
    <w:rsid w:val="009D23AB"/>
    <w:rsid w:val="009D46AE"/>
    <w:rsid w:val="009D4E6A"/>
    <w:rsid w:val="009D561E"/>
    <w:rsid w:val="009D593A"/>
    <w:rsid w:val="009D6434"/>
    <w:rsid w:val="009E1D2F"/>
    <w:rsid w:val="009E2E41"/>
    <w:rsid w:val="009E3B3B"/>
    <w:rsid w:val="009E404E"/>
    <w:rsid w:val="009E73DB"/>
    <w:rsid w:val="009E74F7"/>
    <w:rsid w:val="009E7CC5"/>
    <w:rsid w:val="009F143B"/>
    <w:rsid w:val="009F3A95"/>
    <w:rsid w:val="009F3CDE"/>
    <w:rsid w:val="009F48E0"/>
    <w:rsid w:val="009F6586"/>
    <w:rsid w:val="009F6C56"/>
    <w:rsid w:val="00A01154"/>
    <w:rsid w:val="00A021BF"/>
    <w:rsid w:val="00A041CC"/>
    <w:rsid w:val="00A0438B"/>
    <w:rsid w:val="00A05976"/>
    <w:rsid w:val="00A07777"/>
    <w:rsid w:val="00A07CDA"/>
    <w:rsid w:val="00A1026F"/>
    <w:rsid w:val="00A125C7"/>
    <w:rsid w:val="00A143A4"/>
    <w:rsid w:val="00A14830"/>
    <w:rsid w:val="00A152DB"/>
    <w:rsid w:val="00A1549A"/>
    <w:rsid w:val="00A15D8D"/>
    <w:rsid w:val="00A22968"/>
    <w:rsid w:val="00A23E47"/>
    <w:rsid w:val="00A23F60"/>
    <w:rsid w:val="00A31853"/>
    <w:rsid w:val="00A33226"/>
    <w:rsid w:val="00A358C9"/>
    <w:rsid w:val="00A35ABF"/>
    <w:rsid w:val="00A421A1"/>
    <w:rsid w:val="00A42B1D"/>
    <w:rsid w:val="00A4397A"/>
    <w:rsid w:val="00A456CC"/>
    <w:rsid w:val="00A45B82"/>
    <w:rsid w:val="00A464FF"/>
    <w:rsid w:val="00A46DA3"/>
    <w:rsid w:val="00A535AA"/>
    <w:rsid w:val="00A547BF"/>
    <w:rsid w:val="00A569D5"/>
    <w:rsid w:val="00A61179"/>
    <w:rsid w:val="00A62D7F"/>
    <w:rsid w:val="00A630CF"/>
    <w:rsid w:val="00A635DE"/>
    <w:rsid w:val="00A64FE9"/>
    <w:rsid w:val="00A65DB1"/>
    <w:rsid w:val="00A66037"/>
    <w:rsid w:val="00A66DD8"/>
    <w:rsid w:val="00A6762F"/>
    <w:rsid w:val="00A67ABA"/>
    <w:rsid w:val="00A70DDE"/>
    <w:rsid w:val="00A75D68"/>
    <w:rsid w:val="00A82886"/>
    <w:rsid w:val="00A82A81"/>
    <w:rsid w:val="00A849D8"/>
    <w:rsid w:val="00A84B0A"/>
    <w:rsid w:val="00A8586B"/>
    <w:rsid w:val="00A8631A"/>
    <w:rsid w:val="00A877D6"/>
    <w:rsid w:val="00A91108"/>
    <w:rsid w:val="00A9120A"/>
    <w:rsid w:val="00A92A55"/>
    <w:rsid w:val="00A9441E"/>
    <w:rsid w:val="00A95333"/>
    <w:rsid w:val="00A966DA"/>
    <w:rsid w:val="00AA3B24"/>
    <w:rsid w:val="00AA4591"/>
    <w:rsid w:val="00AA5F6C"/>
    <w:rsid w:val="00AB0833"/>
    <w:rsid w:val="00AB0C25"/>
    <w:rsid w:val="00AB1AD4"/>
    <w:rsid w:val="00AB2077"/>
    <w:rsid w:val="00AB2289"/>
    <w:rsid w:val="00AB2DE8"/>
    <w:rsid w:val="00AB3DCC"/>
    <w:rsid w:val="00AB42E6"/>
    <w:rsid w:val="00AB5DAD"/>
    <w:rsid w:val="00AB5DBD"/>
    <w:rsid w:val="00AB73BC"/>
    <w:rsid w:val="00AB78E3"/>
    <w:rsid w:val="00AC059F"/>
    <w:rsid w:val="00AC0C82"/>
    <w:rsid w:val="00AC2351"/>
    <w:rsid w:val="00AC2584"/>
    <w:rsid w:val="00AC4DC4"/>
    <w:rsid w:val="00AC4EC6"/>
    <w:rsid w:val="00AC7E7E"/>
    <w:rsid w:val="00AD1F36"/>
    <w:rsid w:val="00AD4501"/>
    <w:rsid w:val="00AD4939"/>
    <w:rsid w:val="00AD4AF1"/>
    <w:rsid w:val="00AD57AA"/>
    <w:rsid w:val="00AD5C2E"/>
    <w:rsid w:val="00AD6E6A"/>
    <w:rsid w:val="00AD7026"/>
    <w:rsid w:val="00AE25A1"/>
    <w:rsid w:val="00AE3851"/>
    <w:rsid w:val="00AF002D"/>
    <w:rsid w:val="00AF0487"/>
    <w:rsid w:val="00AF1973"/>
    <w:rsid w:val="00AF4916"/>
    <w:rsid w:val="00AF4C1B"/>
    <w:rsid w:val="00AF5466"/>
    <w:rsid w:val="00AF60C4"/>
    <w:rsid w:val="00AF7179"/>
    <w:rsid w:val="00AF7C98"/>
    <w:rsid w:val="00B00A8F"/>
    <w:rsid w:val="00B00EDE"/>
    <w:rsid w:val="00B0158A"/>
    <w:rsid w:val="00B027BB"/>
    <w:rsid w:val="00B02F8E"/>
    <w:rsid w:val="00B040D2"/>
    <w:rsid w:val="00B0432A"/>
    <w:rsid w:val="00B053D8"/>
    <w:rsid w:val="00B05DA3"/>
    <w:rsid w:val="00B06774"/>
    <w:rsid w:val="00B06A8F"/>
    <w:rsid w:val="00B06F52"/>
    <w:rsid w:val="00B1129D"/>
    <w:rsid w:val="00B13FB9"/>
    <w:rsid w:val="00B144F4"/>
    <w:rsid w:val="00B179AD"/>
    <w:rsid w:val="00B205C3"/>
    <w:rsid w:val="00B2208C"/>
    <w:rsid w:val="00B23CF4"/>
    <w:rsid w:val="00B25513"/>
    <w:rsid w:val="00B25B38"/>
    <w:rsid w:val="00B27D99"/>
    <w:rsid w:val="00B30D11"/>
    <w:rsid w:val="00B31F21"/>
    <w:rsid w:val="00B32BC5"/>
    <w:rsid w:val="00B32C58"/>
    <w:rsid w:val="00B338E4"/>
    <w:rsid w:val="00B33FBD"/>
    <w:rsid w:val="00B370A3"/>
    <w:rsid w:val="00B436A0"/>
    <w:rsid w:val="00B43E11"/>
    <w:rsid w:val="00B44022"/>
    <w:rsid w:val="00B45C96"/>
    <w:rsid w:val="00B4695F"/>
    <w:rsid w:val="00B46AD6"/>
    <w:rsid w:val="00B46FC1"/>
    <w:rsid w:val="00B4760B"/>
    <w:rsid w:val="00B47B1F"/>
    <w:rsid w:val="00B5032A"/>
    <w:rsid w:val="00B5301F"/>
    <w:rsid w:val="00B53C55"/>
    <w:rsid w:val="00B559D2"/>
    <w:rsid w:val="00B61B13"/>
    <w:rsid w:val="00B63D89"/>
    <w:rsid w:val="00B65603"/>
    <w:rsid w:val="00B65E0C"/>
    <w:rsid w:val="00B66379"/>
    <w:rsid w:val="00B673BD"/>
    <w:rsid w:val="00B67648"/>
    <w:rsid w:val="00B67EB9"/>
    <w:rsid w:val="00B7002A"/>
    <w:rsid w:val="00B70679"/>
    <w:rsid w:val="00B727B8"/>
    <w:rsid w:val="00B737F1"/>
    <w:rsid w:val="00B7382B"/>
    <w:rsid w:val="00B76414"/>
    <w:rsid w:val="00B771FA"/>
    <w:rsid w:val="00B773B6"/>
    <w:rsid w:val="00B77E87"/>
    <w:rsid w:val="00B827D7"/>
    <w:rsid w:val="00B83982"/>
    <w:rsid w:val="00B83BE5"/>
    <w:rsid w:val="00B8533F"/>
    <w:rsid w:val="00B86F43"/>
    <w:rsid w:val="00B878D7"/>
    <w:rsid w:val="00B94B22"/>
    <w:rsid w:val="00B971BA"/>
    <w:rsid w:val="00B972DE"/>
    <w:rsid w:val="00B9746E"/>
    <w:rsid w:val="00BA625C"/>
    <w:rsid w:val="00BA798E"/>
    <w:rsid w:val="00BA7B1D"/>
    <w:rsid w:val="00BB03F8"/>
    <w:rsid w:val="00BB32B0"/>
    <w:rsid w:val="00BB35C1"/>
    <w:rsid w:val="00BB3626"/>
    <w:rsid w:val="00BB5AC8"/>
    <w:rsid w:val="00BC07D4"/>
    <w:rsid w:val="00BC0933"/>
    <w:rsid w:val="00BC0A28"/>
    <w:rsid w:val="00BC108F"/>
    <w:rsid w:val="00BC1D70"/>
    <w:rsid w:val="00BC4E91"/>
    <w:rsid w:val="00BD0802"/>
    <w:rsid w:val="00BD16CA"/>
    <w:rsid w:val="00BD2706"/>
    <w:rsid w:val="00BD7EEC"/>
    <w:rsid w:val="00BE0AF8"/>
    <w:rsid w:val="00BE712D"/>
    <w:rsid w:val="00BE7B55"/>
    <w:rsid w:val="00BF0C19"/>
    <w:rsid w:val="00BF289B"/>
    <w:rsid w:val="00BF3430"/>
    <w:rsid w:val="00BF3659"/>
    <w:rsid w:val="00BF6AAB"/>
    <w:rsid w:val="00C035AD"/>
    <w:rsid w:val="00C078A7"/>
    <w:rsid w:val="00C1366C"/>
    <w:rsid w:val="00C160B2"/>
    <w:rsid w:val="00C1782D"/>
    <w:rsid w:val="00C20F5D"/>
    <w:rsid w:val="00C22A7F"/>
    <w:rsid w:val="00C22BC0"/>
    <w:rsid w:val="00C235C1"/>
    <w:rsid w:val="00C23795"/>
    <w:rsid w:val="00C23EAE"/>
    <w:rsid w:val="00C4113A"/>
    <w:rsid w:val="00C41EFE"/>
    <w:rsid w:val="00C42349"/>
    <w:rsid w:val="00C424ED"/>
    <w:rsid w:val="00C42E99"/>
    <w:rsid w:val="00C44BE3"/>
    <w:rsid w:val="00C44ECC"/>
    <w:rsid w:val="00C46F8B"/>
    <w:rsid w:val="00C501E7"/>
    <w:rsid w:val="00C51EF1"/>
    <w:rsid w:val="00C572A4"/>
    <w:rsid w:val="00C61F7D"/>
    <w:rsid w:val="00C64468"/>
    <w:rsid w:val="00C65D33"/>
    <w:rsid w:val="00C66C68"/>
    <w:rsid w:val="00C67374"/>
    <w:rsid w:val="00C7136A"/>
    <w:rsid w:val="00C72F46"/>
    <w:rsid w:val="00C73282"/>
    <w:rsid w:val="00C755AB"/>
    <w:rsid w:val="00C817C7"/>
    <w:rsid w:val="00C845D0"/>
    <w:rsid w:val="00C846D0"/>
    <w:rsid w:val="00C84C1E"/>
    <w:rsid w:val="00C85043"/>
    <w:rsid w:val="00C927FF"/>
    <w:rsid w:val="00C95B86"/>
    <w:rsid w:val="00C9631C"/>
    <w:rsid w:val="00C96B11"/>
    <w:rsid w:val="00C96DBC"/>
    <w:rsid w:val="00C971D1"/>
    <w:rsid w:val="00C974A3"/>
    <w:rsid w:val="00CA465F"/>
    <w:rsid w:val="00CA4736"/>
    <w:rsid w:val="00CA597F"/>
    <w:rsid w:val="00CA59A8"/>
    <w:rsid w:val="00CB0728"/>
    <w:rsid w:val="00CB3B30"/>
    <w:rsid w:val="00CB6612"/>
    <w:rsid w:val="00CB6E43"/>
    <w:rsid w:val="00CC0109"/>
    <w:rsid w:val="00CC0333"/>
    <w:rsid w:val="00CC0737"/>
    <w:rsid w:val="00CC19DB"/>
    <w:rsid w:val="00CC1C9D"/>
    <w:rsid w:val="00CC1FC9"/>
    <w:rsid w:val="00CC2684"/>
    <w:rsid w:val="00CC2BCD"/>
    <w:rsid w:val="00CC52C3"/>
    <w:rsid w:val="00CD3A57"/>
    <w:rsid w:val="00CD57CB"/>
    <w:rsid w:val="00CD69D0"/>
    <w:rsid w:val="00CD6AEB"/>
    <w:rsid w:val="00CD749F"/>
    <w:rsid w:val="00CE0BF4"/>
    <w:rsid w:val="00CE4135"/>
    <w:rsid w:val="00CE54F1"/>
    <w:rsid w:val="00CF1828"/>
    <w:rsid w:val="00CF18A6"/>
    <w:rsid w:val="00CF5FDB"/>
    <w:rsid w:val="00CF714E"/>
    <w:rsid w:val="00D00856"/>
    <w:rsid w:val="00D042A6"/>
    <w:rsid w:val="00D05FCF"/>
    <w:rsid w:val="00D06504"/>
    <w:rsid w:val="00D14604"/>
    <w:rsid w:val="00D15FB5"/>
    <w:rsid w:val="00D165C2"/>
    <w:rsid w:val="00D216BD"/>
    <w:rsid w:val="00D219BE"/>
    <w:rsid w:val="00D259F0"/>
    <w:rsid w:val="00D263B9"/>
    <w:rsid w:val="00D32FD6"/>
    <w:rsid w:val="00D40BAF"/>
    <w:rsid w:val="00D42DE2"/>
    <w:rsid w:val="00D43125"/>
    <w:rsid w:val="00D441C8"/>
    <w:rsid w:val="00D44590"/>
    <w:rsid w:val="00D457A2"/>
    <w:rsid w:val="00D47FF8"/>
    <w:rsid w:val="00D50752"/>
    <w:rsid w:val="00D51D85"/>
    <w:rsid w:val="00D51FA5"/>
    <w:rsid w:val="00D534E9"/>
    <w:rsid w:val="00D56891"/>
    <w:rsid w:val="00D56BB6"/>
    <w:rsid w:val="00D60738"/>
    <w:rsid w:val="00D60EBF"/>
    <w:rsid w:val="00D612D9"/>
    <w:rsid w:val="00D614B1"/>
    <w:rsid w:val="00D6190B"/>
    <w:rsid w:val="00D61F2C"/>
    <w:rsid w:val="00D64B5A"/>
    <w:rsid w:val="00D66A3A"/>
    <w:rsid w:val="00D70523"/>
    <w:rsid w:val="00D714CE"/>
    <w:rsid w:val="00D717DC"/>
    <w:rsid w:val="00D71E6C"/>
    <w:rsid w:val="00D723FA"/>
    <w:rsid w:val="00D733A9"/>
    <w:rsid w:val="00D76EA3"/>
    <w:rsid w:val="00D84593"/>
    <w:rsid w:val="00D873DF"/>
    <w:rsid w:val="00D87A18"/>
    <w:rsid w:val="00D87D80"/>
    <w:rsid w:val="00D90595"/>
    <w:rsid w:val="00D93361"/>
    <w:rsid w:val="00D948C1"/>
    <w:rsid w:val="00DA1568"/>
    <w:rsid w:val="00DA3931"/>
    <w:rsid w:val="00DA4F09"/>
    <w:rsid w:val="00DA5DC5"/>
    <w:rsid w:val="00DA63BE"/>
    <w:rsid w:val="00DA7D6D"/>
    <w:rsid w:val="00DA7F10"/>
    <w:rsid w:val="00DB08C3"/>
    <w:rsid w:val="00DB0EAF"/>
    <w:rsid w:val="00DB248B"/>
    <w:rsid w:val="00DB4835"/>
    <w:rsid w:val="00DB582C"/>
    <w:rsid w:val="00DC1BE9"/>
    <w:rsid w:val="00DC1E03"/>
    <w:rsid w:val="00DC3F07"/>
    <w:rsid w:val="00DC5683"/>
    <w:rsid w:val="00DC630C"/>
    <w:rsid w:val="00DC6C6D"/>
    <w:rsid w:val="00DC74D8"/>
    <w:rsid w:val="00DD1E66"/>
    <w:rsid w:val="00DD2DF2"/>
    <w:rsid w:val="00DD39E7"/>
    <w:rsid w:val="00DD4477"/>
    <w:rsid w:val="00DD4571"/>
    <w:rsid w:val="00DD5FD9"/>
    <w:rsid w:val="00DD78E8"/>
    <w:rsid w:val="00DE030B"/>
    <w:rsid w:val="00DE1D9C"/>
    <w:rsid w:val="00DE2156"/>
    <w:rsid w:val="00DE4C7B"/>
    <w:rsid w:val="00DE5824"/>
    <w:rsid w:val="00DE7BFC"/>
    <w:rsid w:val="00DF198B"/>
    <w:rsid w:val="00DF1A10"/>
    <w:rsid w:val="00DF2209"/>
    <w:rsid w:val="00DF2804"/>
    <w:rsid w:val="00DF4A32"/>
    <w:rsid w:val="00DF52AE"/>
    <w:rsid w:val="00E003F2"/>
    <w:rsid w:val="00E00510"/>
    <w:rsid w:val="00E04057"/>
    <w:rsid w:val="00E0425C"/>
    <w:rsid w:val="00E051DA"/>
    <w:rsid w:val="00E068ED"/>
    <w:rsid w:val="00E10574"/>
    <w:rsid w:val="00E113DB"/>
    <w:rsid w:val="00E11687"/>
    <w:rsid w:val="00E1190E"/>
    <w:rsid w:val="00E130E7"/>
    <w:rsid w:val="00E1327D"/>
    <w:rsid w:val="00E14253"/>
    <w:rsid w:val="00E14567"/>
    <w:rsid w:val="00E17FBD"/>
    <w:rsid w:val="00E2059D"/>
    <w:rsid w:val="00E2087C"/>
    <w:rsid w:val="00E23405"/>
    <w:rsid w:val="00E25709"/>
    <w:rsid w:val="00E257B4"/>
    <w:rsid w:val="00E25804"/>
    <w:rsid w:val="00E265E3"/>
    <w:rsid w:val="00E27195"/>
    <w:rsid w:val="00E272D1"/>
    <w:rsid w:val="00E3308E"/>
    <w:rsid w:val="00E35959"/>
    <w:rsid w:val="00E362E0"/>
    <w:rsid w:val="00E36F96"/>
    <w:rsid w:val="00E41091"/>
    <w:rsid w:val="00E41290"/>
    <w:rsid w:val="00E41D29"/>
    <w:rsid w:val="00E42B6F"/>
    <w:rsid w:val="00E47999"/>
    <w:rsid w:val="00E5321B"/>
    <w:rsid w:val="00E5330F"/>
    <w:rsid w:val="00E53745"/>
    <w:rsid w:val="00E53F18"/>
    <w:rsid w:val="00E5586D"/>
    <w:rsid w:val="00E57189"/>
    <w:rsid w:val="00E57F81"/>
    <w:rsid w:val="00E60107"/>
    <w:rsid w:val="00E61794"/>
    <w:rsid w:val="00E6198D"/>
    <w:rsid w:val="00E646EA"/>
    <w:rsid w:val="00E66323"/>
    <w:rsid w:val="00E6634A"/>
    <w:rsid w:val="00E66736"/>
    <w:rsid w:val="00E677C4"/>
    <w:rsid w:val="00E74B29"/>
    <w:rsid w:val="00E80372"/>
    <w:rsid w:val="00E80389"/>
    <w:rsid w:val="00E81F8F"/>
    <w:rsid w:val="00E82382"/>
    <w:rsid w:val="00E82A38"/>
    <w:rsid w:val="00E85334"/>
    <w:rsid w:val="00E85E46"/>
    <w:rsid w:val="00E86A49"/>
    <w:rsid w:val="00E86A8D"/>
    <w:rsid w:val="00E87589"/>
    <w:rsid w:val="00E8791B"/>
    <w:rsid w:val="00E908C0"/>
    <w:rsid w:val="00E91561"/>
    <w:rsid w:val="00E94B9C"/>
    <w:rsid w:val="00E96AB2"/>
    <w:rsid w:val="00E96D3C"/>
    <w:rsid w:val="00EA0181"/>
    <w:rsid w:val="00EA0718"/>
    <w:rsid w:val="00EA2C73"/>
    <w:rsid w:val="00EA4C20"/>
    <w:rsid w:val="00EA595C"/>
    <w:rsid w:val="00EA5F2F"/>
    <w:rsid w:val="00EA6090"/>
    <w:rsid w:val="00EA62A8"/>
    <w:rsid w:val="00EA6363"/>
    <w:rsid w:val="00EA7DF0"/>
    <w:rsid w:val="00EB1422"/>
    <w:rsid w:val="00EB3756"/>
    <w:rsid w:val="00EB3CBD"/>
    <w:rsid w:val="00EB3EA8"/>
    <w:rsid w:val="00EB5FB4"/>
    <w:rsid w:val="00EB64A4"/>
    <w:rsid w:val="00EB6CE5"/>
    <w:rsid w:val="00EB7613"/>
    <w:rsid w:val="00EB7C4D"/>
    <w:rsid w:val="00EC10EA"/>
    <w:rsid w:val="00EC139A"/>
    <w:rsid w:val="00EC47C4"/>
    <w:rsid w:val="00ED0769"/>
    <w:rsid w:val="00ED26FC"/>
    <w:rsid w:val="00ED5873"/>
    <w:rsid w:val="00ED62E0"/>
    <w:rsid w:val="00EE298A"/>
    <w:rsid w:val="00EE3822"/>
    <w:rsid w:val="00EE75B3"/>
    <w:rsid w:val="00EE7A5F"/>
    <w:rsid w:val="00EF0C28"/>
    <w:rsid w:val="00EF1EA9"/>
    <w:rsid w:val="00EF4316"/>
    <w:rsid w:val="00F00187"/>
    <w:rsid w:val="00F00B0A"/>
    <w:rsid w:val="00F010A2"/>
    <w:rsid w:val="00F0372D"/>
    <w:rsid w:val="00F03C35"/>
    <w:rsid w:val="00F05482"/>
    <w:rsid w:val="00F06B7F"/>
    <w:rsid w:val="00F17079"/>
    <w:rsid w:val="00F17BB7"/>
    <w:rsid w:val="00F20304"/>
    <w:rsid w:val="00F25CE1"/>
    <w:rsid w:val="00F274B7"/>
    <w:rsid w:val="00F30CC5"/>
    <w:rsid w:val="00F32E58"/>
    <w:rsid w:val="00F337D9"/>
    <w:rsid w:val="00F3400F"/>
    <w:rsid w:val="00F34943"/>
    <w:rsid w:val="00F35357"/>
    <w:rsid w:val="00F363AB"/>
    <w:rsid w:val="00F371E5"/>
    <w:rsid w:val="00F40035"/>
    <w:rsid w:val="00F40A90"/>
    <w:rsid w:val="00F4426A"/>
    <w:rsid w:val="00F44746"/>
    <w:rsid w:val="00F450A5"/>
    <w:rsid w:val="00F459BE"/>
    <w:rsid w:val="00F47E56"/>
    <w:rsid w:val="00F47E76"/>
    <w:rsid w:val="00F50791"/>
    <w:rsid w:val="00F50794"/>
    <w:rsid w:val="00F523EE"/>
    <w:rsid w:val="00F53E3B"/>
    <w:rsid w:val="00F5534B"/>
    <w:rsid w:val="00F5694C"/>
    <w:rsid w:val="00F60634"/>
    <w:rsid w:val="00F61594"/>
    <w:rsid w:val="00F6363B"/>
    <w:rsid w:val="00F66D99"/>
    <w:rsid w:val="00F67A70"/>
    <w:rsid w:val="00F702A9"/>
    <w:rsid w:val="00F70FD9"/>
    <w:rsid w:val="00F734A1"/>
    <w:rsid w:val="00F73AF3"/>
    <w:rsid w:val="00F8181B"/>
    <w:rsid w:val="00F81F8E"/>
    <w:rsid w:val="00F8247F"/>
    <w:rsid w:val="00F83E3B"/>
    <w:rsid w:val="00F90CDF"/>
    <w:rsid w:val="00F9120A"/>
    <w:rsid w:val="00F951F5"/>
    <w:rsid w:val="00F96A3A"/>
    <w:rsid w:val="00F97358"/>
    <w:rsid w:val="00FA34C2"/>
    <w:rsid w:val="00FA38D3"/>
    <w:rsid w:val="00FA4F20"/>
    <w:rsid w:val="00FA602C"/>
    <w:rsid w:val="00FA74B7"/>
    <w:rsid w:val="00FB053B"/>
    <w:rsid w:val="00FB2DAE"/>
    <w:rsid w:val="00FB2F1A"/>
    <w:rsid w:val="00FB32FA"/>
    <w:rsid w:val="00FB3571"/>
    <w:rsid w:val="00FB409C"/>
    <w:rsid w:val="00FB6713"/>
    <w:rsid w:val="00FC454F"/>
    <w:rsid w:val="00FC685A"/>
    <w:rsid w:val="00FC6F34"/>
    <w:rsid w:val="00FD00FF"/>
    <w:rsid w:val="00FD0FDC"/>
    <w:rsid w:val="00FD106F"/>
    <w:rsid w:val="00FD1EE6"/>
    <w:rsid w:val="00FD56A0"/>
    <w:rsid w:val="00FD7D89"/>
    <w:rsid w:val="00FE0E5C"/>
    <w:rsid w:val="00FE129E"/>
    <w:rsid w:val="00FE2929"/>
    <w:rsid w:val="00FE2FE2"/>
    <w:rsid w:val="00FE4126"/>
    <w:rsid w:val="00FE4989"/>
    <w:rsid w:val="00FE6CED"/>
    <w:rsid w:val="00FE7252"/>
    <w:rsid w:val="00FE7734"/>
    <w:rsid w:val="00FF0360"/>
    <w:rsid w:val="00FF7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7B7258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7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3" w:unhideWhenUsed="1" w:qFormat="1"/>
    <w:lsdException w:name="heading 5" w:semiHidden="1" w:uiPriority="4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6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977CE2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character" w:styleId="Strong">
    <w:name w:val="Strong"/>
    <w:basedOn w:val="DefaultParagraphFont"/>
    <w:uiPriority w:val="22"/>
    <w:qFormat/>
    <w:rsid w:val="00FF724F"/>
    <w:rPr>
      <w:b/>
      <w:bCs/>
    </w:rPr>
  </w:style>
  <w:style w:type="paragraph" w:customStyle="1" w:styleId="editorpreview">
    <w:name w:val="editorpreview"/>
    <w:basedOn w:val="Normal"/>
    <w:rsid w:val="00FF724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GB" w:eastAsia="en-GB"/>
    </w:rPr>
  </w:style>
  <w:style w:type="table" w:styleId="TableGridLight">
    <w:name w:val="Grid Table Light"/>
    <w:basedOn w:val="TableNormal"/>
    <w:uiPriority w:val="40"/>
    <w:rsid w:val="00135CD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35CDD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7Colorful-Accent1">
    <w:name w:val="Grid Table 7 Colorful Accent 1"/>
    <w:basedOn w:val="TableNormal"/>
    <w:uiPriority w:val="52"/>
    <w:rsid w:val="003A3C5E"/>
    <w:rPr>
      <w:color w:val="35484C" w:themeColor="accent1" w:themeShade="BF"/>
    </w:rPr>
    <w:tblPr>
      <w:tblStyleRowBandSize w:val="1"/>
      <w:tblStyleColBandSize w:val="1"/>
      <w:tblBorders>
        <w:top w:val="single" w:sz="4" w:space="0" w:color="87A6AC" w:themeColor="accent1" w:themeTint="99"/>
        <w:left w:val="single" w:sz="4" w:space="0" w:color="87A6AC" w:themeColor="accent1" w:themeTint="99"/>
        <w:bottom w:val="single" w:sz="4" w:space="0" w:color="87A6AC" w:themeColor="accent1" w:themeTint="99"/>
        <w:right w:val="single" w:sz="4" w:space="0" w:color="87A6AC" w:themeColor="accent1" w:themeTint="99"/>
        <w:insideH w:val="single" w:sz="4" w:space="0" w:color="87A6AC" w:themeColor="accent1" w:themeTint="99"/>
        <w:insideV w:val="single" w:sz="4" w:space="0" w:color="87A6A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7E1E3" w:themeFill="accent1" w:themeFillTint="33"/>
      </w:tcPr>
    </w:tblStylePr>
    <w:tblStylePr w:type="band1Horz">
      <w:tblPr/>
      <w:tcPr>
        <w:shd w:val="clear" w:color="auto" w:fill="D7E1E3" w:themeFill="accent1" w:themeFillTint="33"/>
      </w:tcPr>
    </w:tblStylePr>
    <w:tblStylePr w:type="neCell">
      <w:tblPr/>
      <w:tcPr>
        <w:tcBorders>
          <w:bottom w:val="single" w:sz="4" w:space="0" w:color="87A6AC" w:themeColor="accent1" w:themeTint="99"/>
        </w:tcBorders>
      </w:tcPr>
    </w:tblStylePr>
    <w:tblStylePr w:type="nwCell">
      <w:tblPr/>
      <w:tcPr>
        <w:tcBorders>
          <w:bottom w:val="single" w:sz="4" w:space="0" w:color="87A6AC" w:themeColor="accent1" w:themeTint="99"/>
        </w:tcBorders>
      </w:tcPr>
    </w:tblStylePr>
    <w:tblStylePr w:type="seCell">
      <w:tblPr/>
      <w:tcPr>
        <w:tcBorders>
          <w:top w:val="single" w:sz="4" w:space="0" w:color="87A6AC" w:themeColor="accent1" w:themeTint="99"/>
        </w:tcBorders>
      </w:tcPr>
    </w:tblStylePr>
    <w:tblStylePr w:type="swCell">
      <w:tblPr/>
      <w:tcPr>
        <w:tcBorders>
          <w:top w:val="single" w:sz="4" w:space="0" w:color="87A6AC" w:themeColor="accent1" w:themeTint="99"/>
        </w:tcBorders>
      </w:tcPr>
    </w:tblStylePr>
  </w:style>
  <w:style w:type="paragraph" w:styleId="ListParagraph">
    <w:name w:val="List Paragraph"/>
    <w:basedOn w:val="Normal"/>
    <w:uiPriority w:val="34"/>
    <w:semiHidden/>
    <w:qFormat/>
    <w:rsid w:val="00D0085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6008E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semiHidden/>
    <w:qFormat/>
    <w:rsid w:val="00D534E9"/>
    <w:pPr>
      <w:spacing w:after="200"/>
    </w:pPr>
    <w:rPr>
      <w:i/>
      <w:iCs/>
      <w:color w:val="5E5E5E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66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5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2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0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5.emf"/><Relationship Id="rId26" Type="http://schemas.openxmlformats.org/officeDocument/2006/relationships/image" Target="media/image9.png"/><Relationship Id="rId39" Type="http://schemas.openxmlformats.org/officeDocument/2006/relationships/image" Target="media/image20.png"/><Relationship Id="rId21" Type="http://schemas.openxmlformats.org/officeDocument/2006/relationships/oleObject" Target="embeddings/oleObject4.bin"/><Relationship Id="rId34" Type="http://schemas.openxmlformats.org/officeDocument/2006/relationships/image" Target="media/image15.png"/><Relationship Id="rId42" Type="http://schemas.openxmlformats.org/officeDocument/2006/relationships/image" Target="media/image23.emf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:8080/primecheck" TargetMode="External"/><Relationship Id="rId20" Type="http://schemas.openxmlformats.org/officeDocument/2006/relationships/image" Target="media/image6.emf"/><Relationship Id="rId29" Type="http://schemas.openxmlformats.org/officeDocument/2006/relationships/oleObject" Target="embeddings/oleObject7.bin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emf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oleObject" Target="embeddings/oleObject9.bin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numbering" Target="numbering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5.bin"/><Relationship Id="rId28" Type="http://schemas.openxmlformats.org/officeDocument/2006/relationships/image" Target="media/image10.emf"/><Relationship Id="rId36" Type="http://schemas.openxmlformats.org/officeDocument/2006/relationships/image" Target="media/image17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61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oleObject" Target="embeddings/oleObject3.bin"/><Relationship Id="rId31" Type="http://schemas.openxmlformats.org/officeDocument/2006/relationships/image" Target="media/image12.png"/><Relationship Id="rId44" Type="http://schemas.openxmlformats.org/officeDocument/2006/relationships/image" Target="media/image24.emf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emf"/><Relationship Id="rId22" Type="http://schemas.openxmlformats.org/officeDocument/2006/relationships/image" Target="media/image7.emf"/><Relationship Id="rId27" Type="http://schemas.openxmlformats.org/officeDocument/2006/relationships/hyperlink" Target="https://www.draw.io/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oleObject" Target="embeddings/oleObject8.bin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0.png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4.png"/><Relationship Id="rId25" Type="http://schemas.openxmlformats.org/officeDocument/2006/relationships/oleObject" Target="embeddings/oleObject6.bin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5.png"/><Relationship Id="rId59" Type="http://schemas.openxmlformats.org/officeDocument/2006/relationships/image" Target="media/image3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exp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4A2CD4E4627B74EA03C0A0A1AE58840" ma:contentTypeVersion="6" ma:contentTypeDescription="Create a new document." ma:contentTypeScope="" ma:versionID="48a19eb16c87095343defcfc622476cd">
  <xsd:schema xmlns:xsd="http://www.w3.org/2001/XMLSchema" xmlns:xs="http://www.w3.org/2001/XMLSchema" xmlns:p="http://schemas.microsoft.com/office/2006/metadata/properties" xmlns:ns3="427a6963-4c98-49fe-9392-d32d72b98a6c" targetNamespace="http://schemas.microsoft.com/office/2006/metadata/properties" ma:root="true" ma:fieldsID="a7b8e025a019518ac23f50f842470cb0" ns3:_="">
    <xsd:import namespace="427a6963-4c98-49fe-9392-d32d72b98a6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7a6963-4c98-49fe-9392-d32d72b98a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30CF18-53E2-465C-9BC6-5A311E213A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7a6963-4c98-49fe-9392-d32d72b98a6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33AE6D6-A290-4812-81AE-9B1BB2185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14</Pages>
  <Words>1467</Words>
  <Characters>8363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2019-12-11T15:35:00Z</dcterms:created>
  <dcterms:modified xsi:type="dcterms:W3CDTF">2020-04-30T13:08:00Z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0x01010024A2CD4E4627B74EA03C0A0A1AE58840</vt:lpwstr>
  </property>
</Properties>
</file>